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DCF4" w:themeColor="text1" w:themeTint="19"/>
  <w:body>
    <w:p w14:paraId="07598EAE" w14:textId="4799041B" w:rsidR="00D077E9" w:rsidRDefault="00657D42" w:rsidP="00D70D02">
      <w:r>
        <w:rPr>
          <w:noProof/>
        </w:rPr>
        <mc:AlternateContent>
          <mc:Choice Requires="wps">
            <w:drawing>
              <wp:anchor distT="0" distB="0" distL="114300" distR="114300" simplePos="0" relativeHeight="251663360" behindDoc="0" locked="0" layoutInCell="1" allowOverlap="1" wp14:anchorId="2A2CCC84" wp14:editId="0F64EF2C">
                <wp:simplePos x="0" y="0"/>
                <wp:positionH relativeFrom="column">
                  <wp:posOffset>3550920</wp:posOffset>
                </wp:positionH>
                <wp:positionV relativeFrom="paragraph">
                  <wp:posOffset>-13335</wp:posOffset>
                </wp:positionV>
                <wp:extent cx="2964180" cy="7170420"/>
                <wp:effectExtent l="0" t="0" r="26670" b="11430"/>
                <wp:wrapNone/>
                <wp:docPr id="2" name="Text Box 2"/>
                <wp:cNvGraphicFramePr/>
                <a:graphic xmlns:a="http://schemas.openxmlformats.org/drawingml/2006/main">
                  <a:graphicData uri="http://schemas.microsoft.com/office/word/2010/wordprocessingShape">
                    <wps:wsp>
                      <wps:cNvSpPr txBox="1"/>
                      <wps:spPr>
                        <a:xfrm>
                          <a:off x="0" y="0"/>
                          <a:ext cx="2964180" cy="7170420"/>
                        </a:xfrm>
                        <a:prstGeom prst="rect">
                          <a:avLst/>
                        </a:prstGeom>
                        <a:solidFill>
                          <a:schemeClr val="tx1">
                            <a:lumMod val="25000"/>
                            <a:lumOff val="75000"/>
                          </a:schemeClr>
                        </a:solidFill>
                        <a:ln w="6350">
                          <a:solidFill>
                            <a:schemeClr val="tx1">
                              <a:lumMod val="25000"/>
                              <a:lumOff val="75000"/>
                            </a:schemeClr>
                          </a:solidFill>
                        </a:ln>
                      </wps:spPr>
                      <wps:txbx>
                        <w:txbxContent>
                          <w:p w14:paraId="7888DD98" w14:textId="0C060D6D" w:rsidR="00657D42" w:rsidRPr="00657D42" w:rsidRDefault="00657D42" w:rsidP="00657D42">
                            <w:pPr>
                              <w:jc w:val="center"/>
                              <w:rPr>
                                <w:color w:val="FFFFFF" w:themeColor="background1"/>
                                <w:sz w:val="40"/>
                                <w:szCs w:val="40"/>
                                <w:lang w:val="en-IN"/>
                              </w:rPr>
                            </w:pPr>
                            <w:r w:rsidRPr="00657D42">
                              <w:rPr>
                                <w:color w:val="FFFFFF" w:themeColor="background1"/>
                                <w:sz w:val="40"/>
                                <w:szCs w:val="40"/>
                                <w:lang w:val="en-IN"/>
                              </w:rPr>
                              <w:t>Applied containerization &amp; Orchestration</w:t>
                            </w:r>
                          </w:p>
                          <w:p w14:paraId="217D8CF1" w14:textId="77777777" w:rsidR="00657D42" w:rsidRDefault="00657D42">
                            <w:pPr>
                              <w:rPr>
                                <w:color w:val="FFFFFF" w:themeColor="background1"/>
                                <w:lang w:val="en-IN"/>
                              </w:rPr>
                            </w:pPr>
                            <w:r w:rsidRPr="00657D42">
                              <w:rPr>
                                <w:color w:val="FFFFFF" w:themeColor="background1"/>
                                <w:lang w:val="en-IN"/>
                              </w:rPr>
                              <w:t xml:space="preserve">Assignment- 1 </w:t>
                            </w:r>
                          </w:p>
                          <w:p w14:paraId="2F682956" w14:textId="3FC27133" w:rsidR="00657D42" w:rsidRPr="00657D42" w:rsidRDefault="00657D42">
                            <w:pPr>
                              <w:rPr>
                                <w:color w:val="FFFFFF" w:themeColor="background1"/>
                                <w:lang w:val="en-IN"/>
                              </w:rPr>
                            </w:pPr>
                            <w:r w:rsidRPr="00657D42">
                              <w:rPr>
                                <w:color w:val="FFFFFF" w:themeColor="background1"/>
                                <w:lang w:val="en-IN"/>
                              </w:rPr>
                              <w:t>Metaverse: The Future World</w:t>
                            </w:r>
                          </w:p>
                          <w:p w14:paraId="6B7C6E7C" w14:textId="4FEC769A" w:rsidR="00657D42" w:rsidRPr="00657D42" w:rsidRDefault="00657D42">
                            <w:pPr>
                              <w:rPr>
                                <w:color w:val="FFFFFF" w:themeColor="background1"/>
                                <w:lang w:val="en-IN"/>
                              </w:rPr>
                            </w:pPr>
                            <w:r w:rsidRPr="00657D42">
                              <w:rPr>
                                <w:color w:val="FFFFFF" w:themeColor="background1"/>
                                <w:lang w:val="en-IN"/>
                              </w:rPr>
                              <w:t>Due date -20</w:t>
                            </w:r>
                            <w:r w:rsidRPr="00657D42">
                              <w:rPr>
                                <w:color w:val="FFFFFF" w:themeColor="background1"/>
                                <w:vertAlign w:val="superscript"/>
                                <w:lang w:val="en-IN"/>
                              </w:rPr>
                              <w:t>th</w:t>
                            </w:r>
                            <w:r w:rsidRPr="00657D42">
                              <w:rPr>
                                <w:color w:val="FFFFFF" w:themeColor="background1"/>
                                <w:lang w:val="en-IN"/>
                              </w:rPr>
                              <w:t xml:space="preserve"> of August 2022</w:t>
                            </w:r>
                          </w:p>
                          <w:p w14:paraId="3D8EE4BC" w14:textId="2DE9E4A1" w:rsidR="00657D42" w:rsidRDefault="00657D42">
                            <w:pPr>
                              <w:rPr>
                                <w:lang w:val="en-IN"/>
                              </w:rPr>
                            </w:pPr>
                          </w:p>
                          <w:p w14:paraId="00F4B049" w14:textId="44FEAF8A" w:rsidR="00657D42" w:rsidRDefault="00657D42">
                            <w:pPr>
                              <w:rPr>
                                <w:lang w:val="en-IN"/>
                              </w:rPr>
                            </w:pPr>
                          </w:p>
                          <w:p w14:paraId="79A11640" w14:textId="33DF7C47" w:rsidR="00657D42" w:rsidRDefault="00657D42">
                            <w:pPr>
                              <w:rPr>
                                <w:lang w:val="en-IN"/>
                              </w:rPr>
                            </w:pPr>
                          </w:p>
                          <w:p w14:paraId="1FAF8058" w14:textId="2ADB6D90" w:rsidR="00657D42" w:rsidRDefault="00657D42">
                            <w:pPr>
                              <w:rPr>
                                <w:lang w:val="en-IN"/>
                              </w:rPr>
                            </w:pPr>
                          </w:p>
                          <w:p w14:paraId="3F06ECA1" w14:textId="3D1D5B66" w:rsidR="00657D42" w:rsidRDefault="00657D42">
                            <w:pPr>
                              <w:rPr>
                                <w:lang w:val="en-IN"/>
                              </w:rPr>
                            </w:pPr>
                          </w:p>
                          <w:p w14:paraId="2A482FCC" w14:textId="2E5E737C" w:rsidR="00657D42" w:rsidRDefault="00657D42">
                            <w:pPr>
                              <w:rPr>
                                <w:lang w:val="en-IN"/>
                              </w:rPr>
                            </w:pPr>
                          </w:p>
                          <w:p w14:paraId="788135BC" w14:textId="0FF75766" w:rsidR="00657D42" w:rsidRDefault="00657D42">
                            <w:pPr>
                              <w:rPr>
                                <w:lang w:val="en-IN"/>
                              </w:rPr>
                            </w:pPr>
                          </w:p>
                          <w:p w14:paraId="1EE09F53" w14:textId="2A4D00A1" w:rsidR="00657D42" w:rsidRDefault="00657D42">
                            <w:pPr>
                              <w:rPr>
                                <w:lang w:val="en-IN"/>
                              </w:rPr>
                            </w:pPr>
                          </w:p>
                          <w:p w14:paraId="671DF348" w14:textId="030B0659" w:rsidR="00657D42" w:rsidRDefault="00657D42">
                            <w:pPr>
                              <w:rPr>
                                <w:lang w:val="en-IN"/>
                              </w:rPr>
                            </w:pPr>
                          </w:p>
                          <w:p w14:paraId="58FF3B1A" w14:textId="528B4C2F" w:rsidR="00657D42" w:rsidRDefault="00657D42">
                            <w:pPr>
                              <w:rPr>
                                <w:lang w:val="en-IN"/>
                              </w:rPr>
                            </w:pPr>
                          </w:p>
                          <w:p w14:paraId="44F67B98" w14:textId="77777777" w:rsidR="00657D42" w:rsidRDefault="00657D42">
                            <w:pPr>
                              <w:rPr>
                                <w:lang w:val="en-IN"/>
                              </w:rPr>
                            </w:pPr>
                          </w:p>
                          <w:p w14:paraId="2ABEB2AC" w14:textId="55DDEC78" w:rsidR="00657D42" w:rsidRDefault="00657D42">
                            <w:pPr>
                              <w:rPr>
                                <w:lang w:val="en-IN"/>
                              </w:rPr>
                            </w:pPr>
                          </w:p>
                          <w:p w14:paraId="3DC5910F" w14:textId="5F5AC1A4" w:rsidR="00657D42" w:rsidRDefault="00657D42">
                            <w:pPr>
                              <w:rPr>
                                <w:lang w:val="en-IN"/>
                              </w:rPr>
                            </w:pPr>
                          </w:p>
                          <w:p w14:paraId="37C39E93" w14:textId="66A739C1" w:rsidR="00657D42" w:rsidRDefault="00657D42">
                            <w:pPr>
                              <w:rPr>
                                <w:lang w:val="en-IN"/>
                              </w:rPr>
                            </w:pPr>
                          </w:p>
                          <w:p w14:paraId="385F7E7A" w14:textId="4283CE3C" w:rsidR="00657D42" w:rsidRDefault="00657D42">
                            <w:pPr>
                              <w:rPr>
                                <w:lang w:val="en-IN"/>
                              </w:rPr>
                            </w:pPr>
                          </w:p>
                          <w:p w14:paraId="558BAB50" w14:textId="6A37FBE5" w:rsidR="00657D42" w:rsidRDefault="00657D42">
                            <w:pPr>
                              <w:rPr>
                                <w:lang w:val="en-IN"/>
                              </w:rPr>
                            </w:pPr>
                          </w:p>
                          <w:p w14:paraId="00C7663F" w14:textId="7CAA417F" w:rsidR="00657D42" w:rsidRDefault="00657D42">
                            <w:pPr>
                              <w:rPr>
                                <w:lang w:val="en-IN"/>
                              </w:rPr>
                            </w:pPr>
                          </w:p>
                          <w:p w14:paraId="3771D476" w14:textId="24F07B53" w:rsidR="00657D42" w:rsidRDefault="00657D42">
                            <w:pPr>
                              <w:rPr>
                                <w:lang w:val="en-IN"/>
                              </w:rPr>
                            </w:pPr>
                          </w:p>
                          <w:p w14:paraId="74D3B417" w14:textId="77777777" w:rsidR="00657D42" w:rsidRDefault="00657D42">
                            <w:pPr>
                              <w:rPr>
                                <w:lang w:val="en-IN"/>
                              </w:rPr>
                            </w:pPr>
                          </w:p>
                          <w:p w14:paraId="5B7AFE85" w14:textId="188324A3" w:rsidR="00657D42" w:rsidRDefault="00657D42">
                            <w:pPr>
                              <w:rPr>
                                <w:lang w:val="en-IN"/>
                              </w:rPr>
                            </w:pPr>
                          </w:p>
                          <w:p w14:paraId="7A213F67" w14:textId="27D9B958" w:rsidR="00657D42" w:rsidRDefault="00657D42">
                            <w:pPr>
                              <w:rPr>
                                <w:lang w:val="en-IN"/>
                              </w:rPr>
                            </w:pPr>
                            <w:r>
                              <w:rPr>
                                <w:lang w:val="en-IN"/>
                              </w:rPr>
                              <w:t>Submitted by – Isha Ipsita DevOps B1</w:t>
                            </w:r>
                          </w:p>
                          <w:p w14:paraId="66A82ABA" w14:textId="1B365D67" w:rsidR="00657D42" w:rsidRPr="00657D42" w:rsidRDefault="00657D42">
                            <w:pPr>
                              <w:rPr>
                                <w:lang w:val="en-IN"/>
                              </w:rPr>
                            </w:pPr>
                            <w:r>
                              <w:rPr>
                                <w:lang w:val="en-IN"/>
                              </w:rPr>
                              <w:t xml:space="preserve">Instructor- </w:t>
                            </w:r>
                            <w:proofErr w:type="spellStart"/>
                            <w:r>
                              <w:rPr>
                                <w:lang w:val="en-IN"/>
                              </w:rPr>
                              <w:t>Dr.</w:t>
                            </w:r>
                            <w:proofErr w:type="spellEnd"/>
                            <w:r>
                              <w:rPr>
                                <w:lang w:val="en-IN"/>
                              </w:rPr>
                              <w:t xml:space="preserve"> Hitesh Sharma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2CCC84" id="_x0000_t202" coordsize="21600,21600" o:spt="202" path="m,l,21600r21600,l21600,xe">
                <v:stroke joinstyle="miter"/>
                <v:path gradientshapeok="t" o:connecttype="rect"/>
              </v:shapetype>
              <v:shape id="Text Box 2" o:spid="_x0000_s1026" type="#_x0000_t202" style="position:absolute;margin-left:279.6pt;margin-top:-1.05pt;width:233.4pt;height:564.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" fillcolor="#ada9e4 [829]" strokecolor="#ada9e4 [829]" strokeweight=".5pt">
                <v:textbox>
                  <w:txbxContent>
                    <w:p w14:paraId="7888DD98" w14:textId="0C060D6D" w:rsidR="00657D42" w:rsidRPr="00657D42" w:rsidRDefault="00657D42" w:rsidP="00657D42">
                      <w:pPr>
                        <w:jc w:val="center"/>
                        <w:rPr>
                          <w:color w:val="FFFFFF" w:themeColor="background1"/>
                          <w:sz w:val="40"/>
                          <w:szCs w:val="40"/>
                          <w:lang w:val="en-IN"/>
                        </w:rPr>
                      </w:pPr>
                      <w:r w:rsidRPr="00657D42">
                        <w:rPr>
                          <w:color w:val="FFFFFF" w:themeColor="background1"/>
                          <w:sz w:val="40"/>
                          <w:szCs w:val="40"/>
                          <w:lang w:val="en-IN"/>
                        </w:rPr>
                        <w:t>Applied containerization &amp; Orchestration</w:t>
                      </w:r>
                    </w:p>
                    <w:p w14:paraId="217D8CF1" w14:textId="77777777" w:rsidR="00657D42" w:rsidRDefault="00657D42">
                      <w:pPr>
                        <w:rPr>
                          <w:color w:val="FFFFFF" w:themeColor="background1"/>
                          <w:lang w:val="en-IN"/>
                        </w:rPr>
                      </w:pPr>
                      <w:r w:rsidRPr="00657D42">
                        <w:rPr>
                          <w:color w:val="FFFFFF" w:themeColor="background1"/>
                          <w:lang w:val="en-IN"/>
                        </w:rPr>
                        <w:t xml:space="preserve">Assignment- 1 </w:t>
                      </w:r>
                    </w:p>
                    <w:p w14:paraId="2F682956" w14:textId="3FC27133" w:rsidR="00657D42" w:rsidRPr="00657D42" w:rsidRDefault="00657D42">
                      <w:pPr>
                        <w:rPr>
                          <w:color w:val="FFFFFF" w:themeColor="background1"/>
                          <w:lang w:val="en-IN"/>
                        </w:rPr>
                      </w:pPr>
                      <w:r w:rsidRPr="00657D42">
                        <w:rPr>
                          <w:color w:val="FFFFFF" w:themeColor="background1"/>
                          <w:lang w:val="en-IN"/>
                        </w:rPr>
                        <w:t>Metaverse: The Future World</w:t>
                      </w:r>
                    </w:p>
                    <w:p w14:paraId="6B7C6E7C" w14:textId="4FEC769A" w:rsidR="00657D42" w:rsidRPr="00657D42" w:rsidRDefault="00657D42">
                      <w:pPr>
                        <w:rPr>
                          <w:color w:val="FFFFFF" w:themeColor="background1"/>
                          <w:lang w:val="en-IN"/>
                        </w:rPr>
                      </w:pPr>
                      <w:r w:rsidRPr="00657D42">
                        <w:rPr>
                          <w:color w:val="FFFFFF" w:themeColor="background1"/>
                          <w:lang w:val="en-IN"/>
                        </w:rPr>
                        <w:t>Due date -20</w:t>
                      </w:r>
                      <w:r w:rsidRPr="00657D42">
                        <w:rPr>
                          <w:color w:val="FFFFFF" w:themeColor="background1"/>
                          <w:vertAlign w:val="superscript"/>
                          <w:lang w:val="en-IN"/>
                        </w:rPr>
                        <w:t>th</w:t>
                      </w:r>
                      <w:r w:rsidRPr="00657D42">
                        <w:rPr>
                          <w:color w:val="FFFFFF" w:themeColor="background1"/>
                          <w:lang w:val="en-IN"/>
                        </w:rPr>
                        <w:t xml:space="preserve"> of August 2022</w:t>
                      </w:r>
                    </w:p>
                    <w:p w14:paraId="3D8EE4BC" w14:textId="2DE9E4A1" w:rsidR="00657D42" w:rsidRDefault="00657D42">
                      <w:pPr>
                        <w:rPr>
                          <w:lang w:val="en-IN"/>
                        </w:rPr>
                      </w:pPr>
                    </w:p>
                    <w:p w14:paraId="00F4B049" w14:textId="44FEAF8A" w:rsidR="00657D42" w:rsidRDefault="00657D42">
                      <w:pPr>
                        <w:rPr>
                          <w:lang w:val="en-IN"/>
                        </w:rPr>
                      </w:pPr>
                    </w:p>
                    <w:p w14:paraId="79A11640" w14:textId="33DF7C47" w:rsidR="00657D42" w:rsidRDefault="00657D42">
                      <w:pPr>
                        <w:rPr>
                          <w:lang w:val="en-IN"/>
                        </w:rPr>
                      </w:pPr>
                    </w:p>
                    <w:p w14:paraId="1FAF8058" w14:textId="2ADB6D90" w:rsidR="00657D42" w:rsidRDefault="00657D42">
                      <w:pPr>
                        <w:rPr>
                          <w:lang w:val="en-IN"/>
                        </w:rPr>
                      </w:pPr>
                    </w:p>
                    <w:p w14:paraId="3F06ECA1" w14:textId="3D1D5B66" w:rsidR="00657D42" w:rsidRDefault="00657D42">
                      <w:pPr>
                        <w:rPr>
                          <w:lang w:val="en-IN"/>
                        </w:rPr>
                      </w:pPr>
                    </w:p>
                    <w:p w14:paraId="2A482FCC" w14:textId="2E5E737C" w:rsidR="00657D42" w:rsidRDefault="00657D42">
                      <w:pPr>
                        <w:rPr>
                          <w:lang w:val="en-IN"/>
                        </w:rPr>
                      </w:pPr>
                    </w:p>
                    <w:p w14:paraId="788135BC" w14:textId="0FF75766" w:rsidR="00657D42" w:rsidRDefault="00657D42">
                      <w:pPr>
                        <w:rPr>
                          <w:lang w:val="en-IN"/>
                        </w:rPr>
                      </w:pPr>
                    </w:p>
                    <w:p w14:paraId="1EE09F53" w14:textId="2A4D00A1" w:rsidR="00657D42" w:rsidRDefault="00657D42">
                      <w:pPr>
                        <w:rPr>
                          <w:lang w:val="en-IN"/>
                        </w:rPr>
                      </w:pPr>
                    </w:p>
                    <w:p w14:paraId="671DF348" w14:textId="030B0659" w:rsidR="00657D42" w:rsidRDefault="00657D42">
                      <w:pPr>
                        <w:rPr>
                          <w:lang w:val="en-IN"/>
                        </w:rPr>
                      </w:pPr>
                    </w:p>
                    <w:p w14:paraId="58FF3B1A" w14:textId="528B4C2F" w:rsidR="00657D42" w:rsidRDefault="00657D42">
                      <w:pPr>
                        <w:rPr>
                          <w:lang w:val="en-IN"/>
                        </w:rPr>
                      </w:pPr>
                    </w:p>
                    <w:p w14:paraId="44F67B98" w14:textId="77777777" w:rsidR="00657D42" w:rsidRDefault="00657D42">
                      <w:pPr>
                        <w:rPr>
                          <w:lang w:val="en-IN"/>
                        </w:rPr>
                      </w:pPr>
                    </w:p>
                    <w:p w14:paraId="2ABEB2AC" w14:textId="55DDEC78" w:rsidR="00657D42" w:rsidRDefault="00657D42">
                      <w:pPr>
                        <w:rPr>
                          <w:lang w:val="en-IN"/>
                        </w:rPr>
                      </w:pPr>
                    </w:p>
                    <w:p w14:paraId="3DC5910F" w14:textId="5F5AC1A4" w:rsidR="00657D42" w:rsidRDefault="00657D42">
                      <w:pPr>
                        <w:rPr>
                          <w:lang w:val="en-IN"/>
                        </w:rPr>
                      </w:pPr>
                    </w:p>
                    <w:p w14:paraId="37C39E93" w14:textId="66A739C1" w:rsidR="00657D42" w:rsidRDefault="00657D42">
                      <w:pPr>
                        <w:rPr>
                          <w:lang w:val="en-IN"/>
                        </w:rPr>
                      </w:pPr>
                    </w:p>
                    <w:p w14:paraId="385F7E7A" w14:textId="4283CE3C" w:rsidR="00657D42" w:rsidRDefault="00657D42">
                      <w:pPr>
                        <w:rPr>
                          <w:lang w:val="en-IN"/>
                        </w:rPr>
                      </w:pPr>
                    </w:p>
                    <w:p w14:paraId="558BAB50" w14:textId="6A37FBE5" w:rsidR="00657D42" w:rsidRDefault="00657D42">
                      <w:pPr>
                        <w:rPr>
                          <w:lang w:val="en-IN"/>
                        </w:rPr>
                      </w:pPr>
                    </w:p>
                    <w:p w14:paraId="00C7663F" w14:textId="7CAA417F" w:rsidR="00657D42" w:rsidRDefault="00657D42">
                      <w:pPr>
                        <w:rPr>
                          <w:lang w:val="en-IN"/>
                        </w:rPr>
                      </w:pPr>
                    </w:p>
                    <w:p w14:paraId="3771D476" w14:textId="24F07B53" w:rsidR="00657D42" w:rsidRDefault="00657D42">
                      <w:pPr>
                        <w:rPr>
                          <w:lang w:val="en-IN"/>
                        </w:rPr>
                      </w:pPr>
                    </w:p>
                    <w:p w14:paraId="74D3B417" w14:textId="77777777" w:rsidR="00657D42" w:rsidRDefault="00657D42">
                      <w:pPr>
                        <w:rPr>
                          <w:lang w:val="en-IN"/>
                        </w:rPr>
                      </w:pPr>
                    </w:p>
                    <w:p w14:paraId="5B7AFE85" w14:textId="188324A3" w:rsidR="00657D42" w:rsidRDefault="00657D42">
                      <w:pPr>
                        <w:rPr>
                          <w:lang w:val="en-IN"/>
                        </w:rPr>
                      </w:pPr>
                    </w:p>
                    <w:p w14:paraId="7A213F67" w14:textId="27D9B958" w:rsidR="00657D42" w:rsidRDefault="00657D42">
                      <w:pPr>
                        <w:rPr>
                          <w:lang w:val="en-IN"/>
                        </w:rPr>
                      </w:pPr>
                      <w:r>
                        <w:rPr>
                          <w:lang w:val="en-IN"/>
                        </w:rPr>
                        <w:t>Submitted by – Isha Ipsita DevOps B1</w:t>
                      </w:r>
                    </w:p>
                    <w:p w14:paraId="66A82ABA" w14:textId="1B365D67" w:rsidR="00657D42" w:rsidRPr="00657D42" w:rsidRDefault="00657D42">
                      <w:pPr>
                        <w:rPr>
                          <w:lang w:val="en-IN"/>
                        </w:rPr>
                      </w:pPr>
                      <w:r>
                        <w:rPr>
                          <w:lang w:val="en-IN"/>
                        </w:rPr>
                        <w:t xml:space="preserve">Instructor- </w:t>
                      </w:r>
                      <w:proofErr w:type="spellStart"/>
                      <w:r>
                        <w:rPr>
                          <w:lang w:val="en-IN"/>
                        </w:rPr>
                        <w:t>Dr.</w:t>
                      </w:r>
                      <w:proofErr w:type="spellEnd"/>
                      <w:r>
                        <w:rPr>
                          <w:lang w:val="en-IN"/>
                        </w:rPr>
                        <w:t xml:space="preserve"> Hitesh Sharma</w:t>
                      </w:r>
                    </w:p>
                  </w:txbxContent>
                </v:textbox>
              </v:shape>
            </w:pict>
          </mc:Fallback>
        </mc:AlternateContent>
      </w:r>
      <w:r w:rsidR="00AA0F90">
        <w:rPr>
          <w:noProof/>
        </w:rPr>
        <mc:AlternateContent>
          <mc:Choice Requires="wps">
            <w:drawing>
              <wp:anchor distT="0" distB="0" distL="114300" distR="114300" simplePos="0" relativeHeight="251660288" behindDoc="1" locked="0" layoutInCell="1" allowOverlap="1" wp14:anchorId="450F82CE" wp14:editId="0C9D6732">
                <wp:simplePos x="0" y="0"/>
                <wp:positionH relativeFrom="column">
                  <wp:posOffset>3406140</wp:posOffset>
                </wp:positionH>
                <wp:positionV relativeFrom="page">
                  <wp:posOffset>-15240</wp:posOffset>
                </wp:positionV>
                <wp:extent cx="3260725" cy="7673340"/>
                <wp:effectExtent l="0" t="0" r="15875" b="2286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260725" cy="7673340"/>
                        </a:xfrm>
                        <a:prstGeom prst="rect">
                          <a:avLst/>
                        </a:prstGeom>
                        <a:solidFill>
                          <a:schemeClr val="tx1">
                            <a:lumMod val="25000"/>
                            <a:lumOff val="75000"/>
                          </a:schemeClr>
                        </a:solidFill>
                        <a:ln>
                          <a:solidFill>
                            <a:schemeClr val="tx1">
                              <a:lumMod val="25000"/>
                              <a:lumOff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AB741" id="Rectangle 3" o:spid="_x0000_s1026" alt="white rectangle for text on cover" style="position:absolute;margin-left:268.2pt;margin-top:-1.2pt;width:256.75pt;height:60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" fillcolor="#ada9e4 [829]" strokecolor="#ada9e4 [829]" strokeweight="2pt">
                <w10:wrap anchory="page"/>
              </v:rect>
            </w:pict>
          </mc:Fallback>
        </mc:AlternateContent>
      </w:r>
      <w:r w:rsidR="00AA0F90">
        <w:rPr>
          <w:noProof/>
        </w:rPr>
        <w:drawing>
          <wp:anchor distT="0" distB="0" distL="114300" distR="114300" simplePos="0" relativeHeight="251658240" behindDoc="1" locked="0" layoutInCell="1" allowOverlap="1" wp14:anchorId="2B2CA928" wp14:editId="39A48B84">
            <wp:simplePos x="0" y="0"/>
            <wp:positionH relativeFrom="column">
              <wp:posOffset>-701040</wp:posOffset>
            </wp:positionH>
            <wp:positionV relativeFrom="page">
              <wp:posOffset>-15240</wp:posOffset>
            </wp:positionV>
            <wp:extent cx="8080375" cy="1176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8084610" cy="11766688"/>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42C4C52" w14:textId="77777777" w:rsidTr="00D077E9">
        <w:trPr>
          <w:trHeight w:val="1894"/>
        </w:trPr>
        <w:tc>
          <w:tcPr>
            <w:tcW w:w="5580" w:type="dxa"/>
            <w:tcBorders>
              <w:top w:val="nil"/>
              <w:left w:val="nil"/>
              <w:bottom w:val="nil"/>
              <w:right w:val="nil"/>
            </w:tcBorders>
          </w:tcPr>
          <w:p w14:paraId="111D82B6" w14:textId="5810D510" w:rsidR="00D077E9" w:rsidRDefault="00D077E9" w:rsidP="00D077E9"/>
        </w:tc>
      </w:tr>
      <w:tr w:rsidR="00D077E9" w14:paraId="0BCCC724" w14:textId="77777777" w:rsidTr="00D077E9">
        <w:trPr>
          <w:trHeight w:val="7636"/>
        </w:trPr>
        <w:tc>
          <w:tcPr>
            <w:tcW w:w="5580" w:type="dxa"/>
            <w:tcBorders>
              <w:top w:val="nil"/>
              <w:left w:val="nil"/>
              <w:bottom w:val="nil"/>
              <w:right w:val="nil"/>
            </w:tcBorders>
          </w:tcPr>
          <w:p w14:paraId="2278B537" w14:textId="543F492A" w:rsidR="00D077E9" w:rsidRDefault="00657D42" w:rsidP="00D077E9">
            <w:pPr>
              <w:rPr>
                <w:noProof/>
              </w:rPr>
            </w:pPr>
            <w:r>
              <w:rPr>
                <w:noProof/>
              </w:rPr>
              <mc:AlternateContent>
                <mc:Choice Requires="wps">
                  <w:drawing>
                    <wp:anchor distT="0" distB="0" distL="114300" distR="114300" simplePos="0" relativeHeight="251664384" behindDoc="0" locked="0" layoutInCell="1" allowOverlap="1" wp14:anchorId="0E3217E9" wp14:editId="375426F1">
                      <wp:simplePos x="0" y="0"/>
                      <wp:positionH relativeFrom="column">
                        <wp:posOffset>-533400</wp:posOffset>
                      </wp:positionH>
                      <wp:positionV relativeFrom="paragraph">
                        <wp:posOffset>473392</wp:posOffset>
                      </wp:positionV>
                      <wp:extent cx="3771900" cy="4236720"/>
                      <wp:effectExtent l="0" t="0" r="19050" b="11430"/>
                      <wp:wrapNone/>
                      <wp:docPr id="5" name="Text Box 5"/>
                      <wp:cNvGraphicFramePr/>
                      <a:graphic xmlns:a="http://schemas.openxmlformats.org/drawingml/2006/main">
                        <a:graphicData uri="http://schemas.microsoft.com/office/word/2010/wordprocessingShape">
                          <wps:wsp>
                            <wps:cNvSpPr txBox="1"/>
                            <wps:spPr>
                              <a:xfrm>
                                <a:off x="0" y="0"/>
                                <a:ext cx="3771900" cy="4236720"/>
                              </a:xfrm>
                              <a:prstGeom prst="rect">
                                <a:avLst/>
                              </a:prstGeom>
                              <a:solidFill>
                                <a:schemeClr val="tx1">
                                  <a:lumMod val="25000"/>
                                  <a:lumOff val="75000"/>
                                </a:schemeClr>
                              </a:solidFill>
                              <a:ln w="6350">
                                <a:solidFill>
                                  <a:prstClr val="black"/>
                                </a:solidFill>
                              </a:ln>
                            </wps:spPr>
                            <wps:txbx>
                              <w:txbxContent>
                                <w:p w14:paraId="348BDD28" w14:textId="77777777" w:rsidR="00657D42" w:rsidRPr="00657D42" w:rsidRDefault="00657D42">
                                  <w:pPr>
                                    <w:rPr>
                                      <w:color w:val="FFFFFF" w:themeColor="background1"/>
                                    </w:rPr>
                                  </w:pPr>
                                  <w:r w:rsidRPr="00657D42">
                                    <w:rPr>
                                      <w:color w:val="FFFFFF" w:themeColor="background1"/>
                                    </w:rPr>
                                    <w:t>ASSIGNMENT 1 (</w:t>
                                  </w:r>
                                  <w:bookmarkStart w:id="0" w:name="_Hlk111224608"/>
                                  <w:r w:rsidRPr="00657D42">
                                    <w:rPr>
                                      <w:color w:val="FFFFFF" w:themeColor="background1"/>
                                    </w:rPr>
                                    <w:t>Metaverse: The Future World</w:t>
                                  </w:r>
                                  <w:bookmarkEnd w:id="0"/>
                                  <w:r w:rsidRPr="00657D42">
                                    <w:rPr>
                                      <w:color w:val="FFFFFF" w:themeColor="background1"/>
                                    </w:rPr>
                                    <w:t>) M.M: 40 Marks</w:t>
                                  </w:r>
                                </w:p>
                                <w:p w14:paraId="6D62197E" w14:textId="7CF3EB03" w:rsidR="00657D42" w:rsidRPr="00657D42" w:rsidRDefault="00657D42">
                                  <w:pPr>
                                    <w:rPr>
                                      <w:sz w:val="24"/>
                                      <w:szCs w:val="24"/>
                                    </w:rPr>
                                  </w:pPr>
                                  <w:r>
                                    <w:t xml:space="preserve"> </w:t>
                                  </w:r>
                                  <w:r w:rsidRPr="00657D42">
                                    <w:rPr>
                                      <w:sz w:val="24"/>
                                      <w:szCs w:val="24"/>
                                    </w:rPr>
                                    <w:t>Computer Science and Engineering is a combination of various IT specializations. A Computer Engineer should have the knowledge of other domains apart from their specialized domain. As a DevOps specialist you should also have the basic knowledge of other domain like AIML, Cloud Computing, IoT, Blockchain, Cyber Security, Data Science, Graphics and Gaming etc. The application areas of these domains are also needed for a Computer Science Engineer. The main purpose of this assignment to study other domains and write the insights in your words. I have chosen some real application-based topic and many researchers are working in these areas. I have listed five topics in a separate Excel Sheet to get you know the real-time application of Metaverse in Education, Healthcare and Gaming Industry. I have given 5 topics to each student. 3-4 students will have same repeated topics to compare the level of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217E9" id="Text Box 5" o:spid="_x0000_s1027" type="#_x0000_t202" style="position:absolute;margin-left:-42pt;margin-top:37.25pt;width:297pt;height:33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" fillcolor="#ada9e4 [829]" strokeweight=".5pt">
                      <v:textbox>
                        <w:txbxContent>
                          <w:p w14:paraId="348BDD28" w14:textId="77777777" w:rsidR="00657D42" w:rsidRPr="00657D42" w:rsidRDefault="00657D42">
                            <w:pPr>
                              <w:rPr>
                                <w:color w:val="FFFFFF" w:themeColor="background1"/>
                              </w:rPr>
                            </w:pPr>
                            <w:r w:rsidRPr="00657D42">
                              <w:rPr>
                                <w:color w:val="FFFFFF" w:themeColor="background1"/>
                              </w:rPr>
                              <w:t>ASSIGNMENT 1 (</w:t>
                            </w:r>
                            <w:bookmarkStart w:id="1" w:name="_Hlk111224608"/>
                            <w:r w:rsidRPr="00657D42">
                              <w:rPr>
                                <w:color w:val="FFFFFF" w:themeColor="background1"/>
                              </w:rPr>
                              <w:t>Metaverse: The Future World</w:t>
                            </w:r>
                            <w:bookmarkEnd w:id="1"/>
                            <w:r w:rsidRPr="00657D42">
                              <w:rPr>
                                <w:color w:val="FFFFFF" w:themeColor="background1"/>
                              </w:rPr>
                              <w:t>) M.M: 40 Marks</w:t>
                            </w:r>
                          </w:p>
                          <w:p w14:paraId="6D62197E" w14:textId="7CF3EB03" w:rsidR="00657D42" w:rsidRPr="00657D42" w:rsidRDefault="00657D42">
                            <w:pPr>
                              <w:rPr>
                                <w:sz w:val="24"/>
                                <w:szCs w:val="24"/>
                              </w:rPr>
                            </w:pPr>
                            <w:r>
                              <w:t xml:space="preserve"> </w:t>
                            </w:r>
                            <w:r w:rsidRPr="00657D42">
                              <w:rPr>
                                <w:sz w:val="24"/>
                                <w:szCs w:val="24"/>
                              </w:rPr>
                              <w:t>Computer Science and Engineering is a combination of various IT specializations. A Computer Engineer should have the knowledge of other domains apart from their specialized domain. As a DevOps specialist you should also have the basic knowledge of other domain like AIML, Cloud Computing, IoT, Blockchain, Cyber Security, Data Science, Graphics and Gaming etc. The application areas of these domains are also needed for a Computer Science Engineer. The main purpose of this assignment to study other domains and write the insights in your words. I have chosen some real application-based topic and many researchers are working in these areas. I have listed five topics in a separate Excel Sheet to get you know the real-time application of Metaverse in Education, Healthcare and Gaming Industry. I have given 5 topics to each student. 3-4 students will have same repeated topics to compare the level of understanding.</w:t>
                            </w:r>
                          </w:p>
                        </w:txbxContent>
                      </v:textbox>
                    </v:shape>
                  </w:pict>
                </mc:Fallback>
              </mc:AlternateContent>
            </w:r>
          </w:p>
        </w:tc>
      </w:tr>
      <w:tr w:rsidR="00D077E9" w14:paraId="0A2E7836" w14:textId="77777777" w:rsidTr="00D077E9">
        <w:trPr>
          <w:trHeight w:val="2171"/>
        </w:trPr>
        <w:tc>
          <w:tcPr>
            <w:tcW w:w="5580" w:type="dxa"/>
            <w:tcBorders>
              <w:top w:val="nil"/>
              <w:left w:val="nil"/>
              <w:bottom w:val="nil"/>
              <w:right w:val="nil"/>
            </w:tcBorders>
          </w:tcPr>
          <w:p w14:paraId="61335AC7" w14:textId="4FBE8B26" w:rsidR="00D077E9" w:rsidRPr="00D86945" w:rsidRDefault="00D077E9" w:rsidP="00D077E9">
            <w:pPr>
              <w:rPr>
                <w:noProof/>
                <w:sz w:val="10"/>
                <w:szCs w:val="10"/>
              </w:rPr>
            </w:pPr>
          </w:p>
        </w:tc>
      </w:tr>
    </w:tbl>
    <w:p w14:paraId="33C66305" w14:textId="5EB9E024" w:rsidR="00D077E9" w:rsidRPr="008D63EE" w:rsidRDefault="00AA0F90">
      <w:pPr>
        <w:spacing w:after="200"/>
        <w:rPr>
          <w:sz w:val="44"/>
          <w:szCs w:val="44"/>
        </w:rPr>
      </w:pPr>
      <w:r>
        <w:rPr>
          <w:noProof/>
          <w:sz w:val="10"/>
          <w:szCs w:val="10"/>
        </w:rPr>
        <mc:AlternateContent>
          <mc:Choice Requires="wps">
            <w:drawing>
              <wp:anchor distT="0" distB="0" distL="114300" distR="114300" simplePos="0" relativeHeight="251662336" behindDoc="0" locked="0" layoutInCell="1" allowOverlap="1" wp14:anchorId="4CA13E03" wp14:editId="4AD1C3A9">
                <wp:simplePos x="0" y="0"/>
                <wp:positionH relativeFrom="column">
                  <wp:posOffset>3911124</wp:posOffset>
                </wp:positionH>
                <wp:positionV relativeFrom="paragraph">
                  <wp:posOffset>5431314</wp:posOffset>
                </wp:positionV>
                <wp:extent cx="2252662" cy="3262313"/>
                <wp:effectExtent l="9525" t="0" r="24130" b="24130"/>
                <wp:wrapNone/>
                <wp:docPr id="4" name="Arrow: Pentagon 4"/>
                <wp:cNvGraphicFramePr/>
                <a:graphic xmlns:a="http://schemas.openxmlformats.org/drawingml/2006/main">
                  <a:graphicData uri="http://schemas.microsoft.com/office/word/2010/wordprocessingShape">
                    <wps:wsp>
                      <wps:cNvSpPr/>
                      <wps:spPr>
                        <a:xfrm rot="5400000">
                          <a:off x="0" y="0"/>
                          <a:ext cx="2252662" cy="3262313"/>
                        </a:xfrm>
                        <a:prstGeom prst="homePlate">
                          <a:avLst/>
                        </a:prstGeom>
                        <a:solidFill>
                          <a:schemeClr val="tx1">
                            <a:lumMod val="25000"/>
                            <a:lumOff val="75000"/>
                          </a:schemeClr>
                        </a:solidFill>
                        <a:ln>
                          <a:solidFill>
                            <a:schemeClr val="tx1">
                              <a:lumMod val="25000"/>
                              <a:lumOff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69E761"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4" o:spid="_x0000_s1026" type="#_x0000_t15" style="position:absolute;margin-left:307.95pt;margin-top:427.65pt;width:177.35pt;height:256.9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" adj="10800" fillcolor="#ada9e4 [829]" strokecolor="#ada9e4 [829]" strokeweight="2pt"/>
            </w:pict>
          </mc:Fallback>
        </mc:AlternateContent>
      </w:r>
      <w:r w:rsidR="00D077E9" w:rsidRPr="00D967AC">
        <w:rPr>
          <w:noProof/>
        </w:rPr>
        <w:drawing>
          <wp:anchor distT="0" distB="0" distL="114300" distR="114300" simplePos="0" relativeHeight="251661312" behindDoc="0" locked="0" layoutInCell="1" allowOverlap="1" wp14:anchorId="737485F6" wp14:editId="2A2DA31C">
            <wp:simplePos x="0" y="0"/>
            <wp:positionH relativeFrom="column">
              <wp:posOffset>5425440</wp:posOffset>
            </wp:positionH>
            <wp:positionV relativeFrom="paragraph">
              <wp:posOffset>7920990</wp:posOffset>
            </wp:positionV>
            <wp:extent cx="1568656" cy="906780"/>
            <wp:effectExtent l="0" t="0" r="0" b="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68656" cy="906780"/>
                    </a:xfrm>
                    <a:prstGeom prst="rect">
                      <a:avLst/>
                    </a:prstGeom>
                  </pic:spPr>
                </pic:pic>
              </a:graphicData>
            </a:graphic>
            <wp14:sizeRelH relativeFrom="margin">
              <wp14:pctWidth>0</wp14:pctWidth>
            </wp14:sizeRelH>
            <wp14:sizeRelV relativeFrom="margin">
              <wp14:pctHeight>0</wp14:pctHeight>
            </wp14:sizeRelV>
          </wp:anchor>
        </w:drawing>
      </w:r>
      <w:r w:rsidR="00D077E9">
        <w:br w:type="page"/>
      </w:r>
      <w:r w:rsidR="00657D42" w:rsidRPr="008D63EE">
        <w:rPr>
          <w:sz w:val="44"/>
          <w:szCs w:val="44"/>
        </w:rPr>
        <w:lastRenderedPageBreak/>
        <w:t>Topic 1 -</w:t>
      </w:r>
      <w:r w:rsidR="00FD58BC" w:rsidRPr="008D63EE">
        <w:rPr>
          <w:sz w:val="44"/>
          <w:szCs w:val="44"/>
        </w:rPr>
        <w:t>Difference between Metaverse, AR and VR</w:t>
      </w:r>
    </w:p>
    <w:p w14:paraId="08BD7434" w14:textId="0F6D6263" w:rsidR="00FD58BC" w:rsidRDefault="008D63EE" w:rsidP="008D63EE">
      <w:pPr>
        <w:pStyle w:val="Content"/>
        <w:rPr>
          <w:rFonts w:ascii="Times New Roman" w:hAnsi="Times New Roman" w:cs="Times New Roman"/>
          <w:szCs w:val="28"/>
        </w:rPr>
      </w:pPr>
      <w:r>
        <w:rPr>
          <w:rFonts w:ascii="Times New Roman" w:hAnsi="Times New Roman" w:cs="Times New Roman"/>
          <w:szCs w:val="28"/>
        </w:rPr>
        <w:t>Metaverse-</w:t>
      </w:r>
    </w:p>
    <w:p w14:paraId="72641EA4" w14:textId="77777777" w:rsidR="008D63EE" w:rsidRPr="008D63EE" w:rsidRDefault="008D63EE" w:rsidP="008D63EE">
      <w:pPr>
        <w:pStyle w:val="Content"/>
        <w:rPr>
          <w:rFonts w:ascii="Times New Roman" w:hAnsi="Times New Roman" w:cs="Times New Roman"/>
          <w:szCs w:val="28"/>
        </w:rPr>
      </w:pPr>
    </w:p>
    <w:p w14:paraId="45904BB5" w14:textId="5C40CBF7" w:rsidR="00FD58BC" w:rsidRDefault="003C3C74">
      <w:pPr>
        <w:spacing w:after="200"/>
      </w:pPr>
      <w:r>
        <w:t xml:space="preserve">Is an alleged technology that will replace internet in due time. The next platform and medium will be even more immersive  , an embodied internet , where you are in the experience , not just looking at it  and we call this metaverse says Mark Zuckerberg who changed his company name from Facebook to meta commemorating the importance and scope of metaverse in the future. Metaverse as </w:t>
      </w:r>
      <w:r w:rsidR="00F60B05">
        <w:t>a</w:t>
      </w:r>
      <w:r>
        <w:t xml:space="preserve"> word is created in the conjugation of 2 </w:t>
      </w:r>
      <w:r w:rsidR="00F60B05">
        <w:t>words,</w:t>
      </w:r>
      <w:r>
        <w:t xml:space="preserve"> that is </w:t>
      </w:r>
      <w:r w:rsidR="00F60B05">
        <w:t>“</w:t>
      </w:r>
      <w:r>
        <w:t>meta</w:t>
      </w:r>
      <w:r w:rsidR="00F60B05">
        <w:t>”</w:t>
      </w:r>
      <w:r>
        <w:t xml:space="preserve"> </w:t>
      </w:r>
      <w:r w:rsidR="00F60B05">
        <w:t xml:space="preserve">a term derived from Greek origin which is a prefix that meaning beyond and “verse” derived from the word universe. So, it literally translates to beyond the universe. Metaverse refers to an artificial world </w:t>
      </w:r>
    </w:p>
    <w:p w14:paraId="00186A1D" w14:textId="43AB8B8A" w:rsidR="00FD58BC" w:rsidRDefault="00FD58BC">
      <w:pPr>
        <w:spacing w:after="200"/>
      </w:pPr>
    </w:p>
    <w:p w14:paraId="2714FF08" w14:textId="6B88AB79" w:rsidR="00FD58BC" w:rsidRDefault="00FD58BC">
      <w:pPr>
        <w:spacing w:after="200"/>
      </w:pPr>
    </w:p>
    <w:p w14:paraId="75272B6D" w14:textId="7AB9F924" w:rsidR="00FD58BC" w:rsidRDefault="00FD58BC">
      <w:pPr>
        <w:spacing w:after="200"/>
      </w:pPr>
    </w:p>
    <w:p w14:paraId="4B97E6B8" w14:textId="1D7AF870" w:rsidR="00FD58BC" w:rsidRDefault="00FD58BC">
      <w:pPr>
        <w:spacing w:after="200"/>
      </w:pPr>
    </w:p>
    <w:p w14:paraId="1199A121" w14:textId="4DC72A8E" w:rsidR="00FD58BC" w:rsidRDefault="00FD58BC">
      <w:pPr>
        <w:spacing w:after="200"/>
      </w:pPr>
    </w:p>
    <w:p w14:paraId="6CB872EF" w14:textId="7B1E237F" w:rsidR="00FD58BC" w:rsidRDefault="00FD58BC">
      <w:pPr>
        <w:spacing w:after="200"/>
      </w:pPr>
    </w:p>
    <w:p w14:paraId="4E44B5E6" w14:textId="3D030EA6" w:rsidR="00FD58BC" w:rsidRDefault="00FD58BC">
      <w:pPr>
        <w:spacing w:after="200"/>
      </w:pPr>
    </w:p>
    <w:p w14:paraId="3955C4D5" w14:textId="2A6CE0A5" w:rsidR="00FD58BC" w:rsidRDefault="00FD58BC">
      <w:pPr>
        <w:spacing w:after="200"/>
      </w:pPr>
    </w:p>
    <w:p w14:paraId="2DF2D570" w14:textId="57F2E5B4" w:rsidR="00FD58BC" w:rsidRDefault="00FD58BC">
      <w:pPr>
        <w:spacing w:after="200"/>
      </w:pPr>
    </w:p>
    <w:p w14:paraId="1C631730" w14:textId="207D5C63" w:rsidR="00FD58BC" w:rsidRDefault="00FD58BC">
      <w:pPr>
        <w:spacing w:after="200"/>
      </w:pPr>
    </w:p>
    <w:p w14:paraId="044E148A" w14:textId="4276AC0D" w:rsidR="00FD58BC" w:rsidRDefault="00FD58BC">
      <w:pPr>
        <w:spacing w:after="200"/>
      </w:pPr>
    </w:p>
    <w:p w14:paraId="5DB35838" w14:textId="444C52F5" w:rsidR="00FD58BC" w:rsidRDefault="00FD58BC">
      <w:pPr>
        <w:spacing w:after="200"/>
      </w:pPr>
    </w:p>
    <w:p w14:paraId="3F174916" w14:textId="7B5BA0CA" w:rsidR="00FD58BC" w:rsidRDefault="00FD58BC">
      <w:pPr>
        <w:spacing w:after="200"/>
      </w:pPr>
    </w:p>
    <w:p w14:paraId="05345062" w14:textId="42FC81C3" w:rsidR="00FD58BC" w:rsidRDefault="00FD58BC">
      <w:pPr>
        <w:spacing w:after="200"/>
      </w:pPr>
    </w:p>
    <w:p w14:paraId="6C0AFE96" w14:textId="7CD5BE25" w:rsidR="00FD58BC" w:rsidRDefault="00FD58BC">
      <w:pPr>
        <w:spacing w:after="200"/>
      </w:pPr>
    </w:p>
    <w:p w14:paraId="2EEC82CF" w14:textId="4263124B" w:rsidR="00FD58BC" w:rsidRDefault="00FD58BC">
      <w:pPr>
        <w:spacing w:after="200"/>
      </w:pPr>
    </w:p>
    <w:p w14:paraId="6DC1B1F1" w14:textId="3AD45D91" w:rsidR="00FD58BC" w:rsidRDefault="00FD58BC">
      <w:pPr>
        <w:spacing w:after="200"/>
      </w:pPr>
    </w:p>
    <w:p w14:paraId="001656A0" w14:textId="7405EE85" w:rsidR="00FD58BC" w:rsidRDefault="00FD58BC">
      <w:pPr>
        <w:spacing w:after="200"/>
      </w:pPr>
    </w:p>
    <w:p w14:paraId="229C5F94" w14:textId="640B6A3C" w:rsidR="00FD58BC" w:rsidRDefault="00FD58BC">
      <w:pPr>
        <w:spacing w:after="200"/>
      </w:pPr>
    </w:p>
    <w:p w14:paraId="24F765DA" w14:textId="420B1ECF" w:rsidR="00FD58BC" w:rsidRDefault="00FD58BC">
      <w:pPr>
        <w:spacing w:after="200"/>
      </w:pPr>
    </w:p>
    <w:p w14:paraId="3FA9B108" w14:textId="6BF964D5" w:rsidR="00FD58BC" w:rsidRDefault="00FD58BC">
      <w:pPr>
        <w:spacing w:after="200"/>
      </w:pPr>
    </w:p>
    <w:p w14:paraId="599E32EB" w14:textId="25143ECF" w:rsidR="00FD58BC" w:rsidRDefault="00FD58BC">
      <w:pPr>
        <w:spacing w:after="200"/>
      </w:pPr>
    </w:p>
    <w:p w14:paraId="14BA5216" w14:textId="4AEBC306" w:rsidR="00FD58BC" w:rsidRDefault="00FD58BC">
      <w:pPr>
        <w:spacing w:after="200"/>
      </w:pPr>
    </w:p>
    <w:p w14:paraId="51A59D63" w14:textId="5993C17F" w:rsidR="00FD58BC" w:rsidRDefault="00FD58BC">
      <w:pPr>
        <w:spacing w:after="200"/>
      </w:pPr>
    </w:p>
    <w:p w14:paraId="1472F982" w14:textId="19DAB7F0" w:rsidR="00FD58BC" w:rsidRDefault="00FD58BC">
      <w:pPr>
        <w:spacing w:after="200"/>
      </w:pPr>
    </w:p>
    <w:p w14:paraId="76CF1F24" w14:textId="02EAA7AF" w:rsidR="00FD58BC" w:rsidRDefault="00FD58BC">
      <w:pPr>
        <w:spacing w:after="200"/>
      </w:pPr>
    </w:p>
    <w:p w14:paraId="7F2FA4EF" w14:textId="61D76627" w:rsidR="00FD58BC" w:rsidRDefault="00FD58BC">
      <w:pPr>
        <w:spacing w:after="200"/>
      </w:pPr>
    </w:p>
    <w:p w14:paraId="1F76C45B" w14:textId="2A5796E6" w:rsidR="00FD58BC" w:rsidRDefault="00FD58BC">
      <w:pPr>
        <w:spacing w:after="200"/>
      </w:pPr>
    </w:p>
    <w:p w14:paraId="7D44C619" w14:textId="5270B766" w:rsidR="00FD58BC" w:rsidRDefault="00FD58BC">
      <w:pPr>
        <w:spacing w:after="200"/>
      </w:pPr>
    </w:p>
    <w:p w14:paraId="4938A9E2" w14:textId="1DDA172C" w:rsidR="00FD58BC" w:rsidRDefault="00FD58BC">
      <w:pPr>
        <w:spacing w:after="200"/>
      </w:pPr>
    </w:p>
    <w:p w14:paraId="52B7C52E" w14:textId="6F145983" w:rsidR="00FD58BC" w:rsidRDefault="00FD58BC">
      <w:pPr>
        <w:spacing w:after="200"/>
      </w:pPr>
    </w:p>
    <w:p w14:paraId="7ABAF4B1" w14:textId="714A1F1C" w:rsidR="00FD58BC" w:rsidRDefault="00FD58BC">
      <w:pPr>
        <w:spacing w:after="200"/>
      </w:pPr>
    </w:p>
    <w:p w14:paraId="43987C45" w14:textId="4BE429B9" w:rsidR="00FD58BC" w:rsidRDefault="00FD58BC">
      <w:pPr>
        <w:spacing w:after="200"/>
      </w:pPr>
    </w:p>
    <w:p w14:paraId="0B218310" w14:textId="1FADC306" w:rsidR="00FD58BC" w:rsidRDefault="00FD58BC">
      <w:pPr>
        <w:spacing w:after="200"/>
      </w:pPr>
    </w:p>
    <w:p w14:paraId="681F7839" w14:textId="1A5401A5" w:rsidR="00FD58BC" w:rsidRDefault="00FD58BC">
      <w:pPr>
        <w:spacing w:after="200"/>
      </w:pPr>
    </w:p>
    <w:p w14:paraId="23CFCFBD" w14:textId="7661535C" w:rsidR="00FD58BC" w:rsidRDefault="00FD58BC">
      <w:pPr>
        <w:spacing w:after="200"/>
      </w:pPr>
    </w:p>
    <w:p w14:paraId="0EC7D820" w14:textId="23BB0617" w:rsidR="00FD58BC" w:rsidRDefault="00FD58BC">
      <w:pPr>
        <w:spacing w:after="200"/>
      </w:pPr>
    </w:p>
    <w:p w14:paraId="58E55840" w14:textId="71777C6B" w:rsidR="00FD58BC" w:rsidRDefault="00FD58BC">
      <w:pPr>
        <w:spacing w:after="200"/>
      </w:pPr>
    </w:p>
    <w:p w14:paraId="0FED07AA" w14:textId="134BC2BA" w:rsidR="00FD58BC" w:rsidRDefault="00FD58BC">
      <w:pPr>
        <w:spacing w:after="200"/>
      </w:pPr>
    </w:p>
    <w:p w14:paraId="5C7A155D" w14:textId="529268AD" w:rsidR="00FD58BC" w:rsidRDefault="00FD58BC">
      <w:pPr>
        <w:spacing w:after="200"/>
      </w:pPr>
    </w:p>
    <w:p w14:paraId="55C69129" w14:textId="3DBBA358" w:rsidR="00FD58BC" w:rsidRDefault="00FD58BC">
      <w:pPr>
        <w:spacing w:after="200"/>
      </w:pPr>
    </w:p>
    <w:p w14:paraId="62762B74" w14:textId="6A6DDBBA" w:rsidR="00FD58BC" w:rsidRDefault="00FD58BC">
      <w:pPr>
        <w:spacing w:after="200"/>
      </w:pPr>
    </w:p>
    <w:p w14:paraId="13935F91" w14:textId="17C5EDDC" w:rsidR="00FD58BC" w:rsidRDefault="00FD58BC">
      <w:pPr>
        <w:spacing w:after="200"/>
      </w:pPr>
    </w:p>
    <w:p w14:paraId="1F42BC88" w14:textId="5E477C4E" w:rsidR="00FD58BC" w:rsidRDefault="00FD58BC">
      <w:pPr>
        <w:spacing w:after="200"/>
      </w:pPr>
    </w:p>
    <w:p w14:paraId="6C481E13" w14:textId="0CE8E7E1" w:rsidR="00FD58BC" w:rsidRDefault="00FD58BC">
      <w:pPr>
        <w:spacing w:after="200"/>
      </w:pPr>
      <w:r w:rsidRPr="00FD58BC">
        <w:t>Security Threat in Metaverse</w:t>
      </w:r>
    </w:p>
    <w:p w14:paraId="5E1451B8" w14:textId="4C8FD569" w:rsidR="00746BA6" w:rsidRDefault="00746BA6">
      <w:pPr>
        <w:spacing w:after="200"/>
      </w:pPr>
    </w:p>
    <w:p w14:paraId="44FB079E" w14:textId="6D601682" w:rsidR="00746BA6" w:rsidRDefault="00746BA6">
      <w:pPr>
        <w:spacing w:after="200"/>
      </w:pPr>
    </w:p>
    <w:p w14:paraId="1A4C5877" w14:textId="7DEA7B9C" w:rsidR="00746BA6" w:rsidRDefault="00746BA6">
      <w:pPr>
        <w:spacing w:after="200"/>
      </w:pPr>
    </w:p>
    <w:p w14:paraId="2794FA39" w14:textId="19501B93" w:rsidR="00746BA6" w:rsidRDefault="00746BA6">
      <w:pPr>
        <w:spacing w:after="200"/>
      </w:pPr>
    </w:p>
    <w:p w14:paraId="313E9917" w14:textId="4983D428" w:rsidR="00746BA6" w:rsidRDefault="00746BA6">
      <w:pPr>
        <w:spacing w:after="200"/>
      </w:pPr>
    </w:p>
    <w:p w14:paraId="616EE356" w14:textId="76144E27" w:rsidR="00746BA6" w:rsidRDefault="00746BA6">
      <w:pPr>
        <w:spacing w:after="200"/>
      </w:pPr>
    </w:p>
    <w:p w14:paraId="04072E4D" w14:textId="2287E477" w:rsidR="00746BA6" w:rsidRDefault="00746BA6">
      <w:pPr>
        <w:spacing w:after="200"/>
      </w:pPr>
    </w:p>
    <w:p w14:paraId="52546E50" w14:textId="0C18DF0A" w:rsidR="00746BA6" w:rsidRDefault="00746BA6">
      <w:pPr>
        <w:spacing w:after="200"/>
      </w:pPr>
    </w:p>
    <w:p w14:paraId="31312C4B" w14:textId="467D12C9" w:rsidR="00746BA6" w:rsidRDefault="00746BA6">
      <w:pPr>
        <w:spacing w:after="200"/>
      </w:pPr>
    </w:p>
    <w:p w14:paraId="4746852E" w14:textId="77701F95" w:rsidR="00746BA6" w:rsidRDefault="00746BA6">
      <w:pPr>
        <w:spacing w:after="200"/>
      </w:pPr>
    </w:p>
    <w:p w14:paraId="23788A39" w14:textId="625B602E" w:rsidR="00746BA6" w:rsidRDefault="00746BA6">
      <w:pPr>
        <w:spacing w:after="200"/>
      </w:pPr>
    </w:p>
    <w:p w14:paraId="6685BCBE" w14:textId="33A6C4C7" w:rsidR="00746BA6" w:rsidRDefault="00746BA6">
      <w:pPr>
        <w:spacing w:after="200"/>
      </w:pPr>
    </w:p>
    <w:p w14:paraId="1FD7D485" w14:textId="3600BE12" w:rsidR="00746BA6" w:rsidRDefault="00746BA6">
      <w:pPr>
        <w:spacing w:after="200"/>
      </w:pPr>
    </w:p>
    <w:p w14:paraId="55888484" w14:textId="71509CD5" w:rsidR="00746BA6" w:rsidRDefault="00746BA6">
      <w:pPr>
        <w:spacing w:after="200"/>
      </w:pPr>
    </w:p>
    <w:p w14:paraId="3C9D9243" w14:textId="0400E9FD" w:rsidR="00746BA6" w:rsidRDefault="00746BA6">
      <w:pPr>
        <w:spacing w:after="200"/>
      </w:pPr>
    </w:p>
    <w:p w14:paraId="321D33A0" w14:textId="25525B1E" w:rsidR="00746BA6" w:rsidRDefault="00746BA6">
      <w:pPr>
        <w:spacing w:after="200"/>
      </w:pPr>
    </w:p>
    <w:p w14:paraId="637E4724" w14:textId="7E7C2796" w:rsidR="00746BA6" w:rsidRDefault="00746BA6">
      <w:pPr>
        <w:spacing w:after="200"/>
      </w:pPr>
    </w:p>
    <w:p w14:paraId="7C079AD4" w14:textId="4ACBA23D" w:rsidR="00746BA6" w:rsidRDefault="00746BA6">
      <w:pPr>
        <w:spacing w:after="200"/>
      </w:pPr>
    </w:p>
    <w:p w14:paraId="011BD54E" w14:textId="23D2CE54" w:rsidR="00746BA6" w:rsidRDefault="00746BA6">
      <w:pPr>
        <w:spacing w:after="200"/>
      </w:pPr>
    </w:p>
    <w:p w14:paraId="694240CF" w14:textId="2DBD37CE" w:rsidR="00746BA6" w:rsidRDefault="00746BA6">
      <w:pPr>
        <w:spacing w:after="200"/>
      </w:pPr>
    </w:p>
    <w:p w14:paraId="4F129986" w14:textId="179892A8" w:rsidR="00746BA6" w:rsidRDefault="00746BA6">
      <w:pPr>
        <w:spacing w:after="200"/>
      </w:pPr>
    </w:p>
    <w:p w14:paraId="533EFCDD" w14:textId="32778F37" w:rsidR="00746BA6" w:rsidRDefault="00746BA6">
      <w:pPr>
        <w:spacing w:after="200"/>
      </w:pPr>
    </w:p>
    <w:p w14:paraId="2FBDFE28" w14:textId="26CC21D2" w:rsidR="00746BA6" w:rsidRDefault="00746BA6">
      <w:pPr>
        <w:spacing w:after="200"/>
      </w:pPr>
    </w:p>
    <w:p w14:paraId="003A2E3D" w14:textId="530C8F6F" w:rsidR="00746BA6" w:rsidRDefault="00746BA6">
      <w:pPr>
        <w:spacing w:after="200"/>
      </w:pPr>
    </w:p>
    <w:p w14:paraId="23E774C9" w14:textId="0178149F" w:rsidR="00746BA6" w:rsidRDefault="00746BA6">
      <w:pPr>
        <w:spacing w:after="200"/>
      </w:pPr>
    </w:p>
    <w:p w14:paraId="76BBC3D1" w14:textId="1C5421A4" w:rsidR="00746BA6" w:rsidRDefault="00746BA6">
      <w:pPr>
        <w:spacing w:after="200"/>
      </w:pPr>
    </w:p>
    <w:p w14:paraId="629B4134" w14:textId="792163AB" w:rsidR="00746BA6" w:rsidRDefault="00746BA6">
      <w:pPr>
        <w:spacing w:after="200"/>
      </w:pPr>
    </w:p>
    <w:p w14:paraId="10F99A06" w14:textId="5296983E" w:rsidR="00746BA6" w:rsidRDefault="00746BA6">
      <w:pPr>
        <w:spacing w:after="200"/>
      </w:pPr>
    </w:p>
    <w:p w14:paraId="765B67F9" w14:textId="2BB0B96A" w:rsidR="00746BA6" w:rsidRDefault="00746BA6">
      <w:pPr>
        <w:spacing w:after="200"/>
      </w:pPr>
    </w:p>
    <w:p w14:paraId="35C5D806" w14:textId="01FD20B8" w:rsidR="00746BA6" w:rsidRDefault="00746BA6">
      <w:pPr>
        <w:spacing w:after="200"/>
      </w:pPr>
    </w:p>
    <w:p w14:paraId="66DCF1B5" w14:textId="453195CE" w:rsidR="00746BA6" w:rsidRDefault="00746BA6">
      <w:pPr>
        <w:spacing w:after="200"/>
      </w:pPr>
    </w:p>
    <w:p w14:paraId="1A4CE3A5" w14:textId="12C5E252" w:rsidR="00746BA6" w:rsidRDefault="00746BA6">
      <w:pPr>
        <w:spacing w:after="200"/>
      </w:pPr>
    </w:p>
    <w:p w14:paraId="4C88322A" w14:textId="1FF94EF3" w:rsidR="00746BA6" w:rsidRDefault="00746BA6">
      <w:pPr>
        <w:spacing w:after="200"/>
      </w:pPr>
    </w:p>
    <w:p w14:paraId="3A568403" w14:textId="241348B9" w:rsidR="00746BA6" w:rsidRDefault="00746BA6">
      <w:pPr>
        <w:spacing w:after="200"/>
      </w:pPr>
    </w:p>
    <w:p w14:paraId="12D9AEB0" w14:textId="440F425F" w:rsidR="00746BA6" w:rsidRDefault="00746BA6">
      <w:pPr>
        <w:spacing w:after="200"/>
      </w:pPr>
    </w:p>
    <w:p w14:paraId="18720557" w14:textId="69439160" w:rsidR="00746BA6" w:rsidRDefault="00746BA6">
      <w:pPr>
        <w:spacing w:after="200"/>
      </w:pPr>
    </w:p>
    <w:p w14:paraId="602D079C" w14:textId="3A89CF8D" w:rsidR="00746BA6" w:rsidRDefault="00746BA6">
      <w:pPr>
        <w:spacing w:after="200"/>
      </w:pPr>
    </w:p>
    <w:p w14:paraId="53EC32EE" w14:textId="276AC514" w:rsidR="00746BA6" w:rsidRDefault="00746BA6">
      <w:pPr>
        <w:spacing w:after="200"/>
      </w:pPr>
    </w:p>
    <w:p w14:paraId="46176A54" w14:textId="0B56FF19" w:rsidR="00746BA6" w:rsidRDefault="00746BA6">
      <w:pPr>
        <w:spacing w:after="200"/>
      </w:pPr>
    </w:p>
    <w:p w14:paraId="238508BF" w14:textId="41AD56BC" w:rsidR="00746BA6" w:rsidRDefault="00746BA6">
      <w:pPr>
        <w:spacing w:after="200"/>
      </w:pPr>
    </w:p>
    <w:p w14:paraId="31E551D9" w14:textId="4581CCB8" w:rsidR="00746BA6" w:rsidRDefault="00746BA6">
      <w:pPr>
        <w:spacing w:after="200"/>
      </w:pPr>
    </w:p>
    <w:p w14:paraId="373D63CA" w14:textId="27814687" w:rsidR="00FD58BC" w:rsidRDefault="00FD58BC">
      <w:pPr>
        <w:spacing w:after="200"/>
      </w:pPr>
      <w:r w:rsidRPr="00FD58BC">
        <w:t>Advanced features of Metaverse</w:t>
      </w:r>
    </w:p>
    <w:p w14:paraId="257B6D3B" w14:textId="0B1A2F27" w:rsidR="00746BA6" w:rsidRDefault="00746BA6">
      <w:pPr>
        <w:spacing w:after="200"/>
      </w:pPr>
    </w:p>
    <w:p w14:paraId="068F9FEC" w14:textId="4EF6CF6A" w:rsidR="00746BA6" w:rsidRDefault="00746BA6">
      <w:pPr>
        <w:spacing w:after="200"/>
      </w:pPr>
    </w:p>
    <w:p w14:paraId="6D7FF590" w14:textId="60FC9045" w:rsidR="00746BA6" w:rsidRDefault="00746BA6">
      <w:pPr>
        <w:spacing w:after="200"/>
      </w:pPr>
    </w:p>
    <w:p w14:paraId="543783C0" w14:textId="70C65109" w:rsidR="00746BA6" w:rsidRDefault="00746BA6">
      <w:pPr>
        <w:spacing w:after="200"/>
      </w:pPr>
    </w:p>
    <w:p w14:paraId="031FC2E1" w14:textId="7483E7E9" w:rsidR="00746BA6" w:rsidRDefault="00746BA6">
      <w:pPr>
        <w:spacing w:after="200"/>
      </w:pPr>
    </w:p>
    <w:p w14:paraId="0364BC01" w14:textId="4A8D1B33" w:rsidR="00746BA6" w:rsidRDefault="00746BA6">
      <w:pPr>
        <w:spacing w:after="200"/>
      </w:pPr>
    </w:p>
    <w:p w14:paraId="22594D25" w14:textId="56F14135" w:rsidR="00746BA6" w:rsidRDefault="00746BA6">
      <w:pPr>
        <w:spacing w:after="200"/>
      </w:pPr>
    </w:p>
    <w:p w14:paraId="005F7403" w14:textId="68F23DD3" w:rsidR="00746BA6" w:rsidRDefault="00746BA6">
      <w:pPr>
        <w:spacing w:after="200"/>
      </w:pPr>
    </w:p>
    <w:p w14:paraId="303AC456" w14:textId="598AE2B2" w:rsidR="00746BA6" w:rsidRDefault="00746BA6">
      <w:pPr>
        <w:spacing w:after="200"/>
      </w:pPr>
    </w:p>
    <w:p w14:paraId="40279D22" w14:textId="4AC3EC5B" w:rsidR="00746BA6" w:rsidRDefault="00746BA6">
      <w:pPr>
        <w:spacing w:after="200"/>
      </w:pPr>
    </w:p>
    <w:p w14:paraId="594F3214" w14:textId="4E410CFF" w:rsidR="00746BA6" w:rsidRDefault="00746BA6">
      <w:pPr>
        <w:spacing w:after="200"/>
      </w:pPr>
    </w:p>
    <w:p w14:paraId="309C6369" w14:textId="7A9E85A3" w:rsidR="00746BA6" w:rsidRDefault="00746BA6">
      <w:pPr>
        <w:spacing w:after="200"/>
      </w:pPr>
    </w:p>
    <w:p w14:paraId="2E79BDE5" w14:textId="0F76C174" w:rsidR="00746BA6" w:rsidRDefault="00746BA6">
      <w:pPr>
        <w:spacing w:after="200"/>
      </w:pPr>
    </w:p>
    <w:p w14:paraId="59E828A6" w14:textId="3A6C5A45" w:rsidR="00746BA6" w:rsidRDefault="00746BA6">
      <w:pPr>
        <w:spacing w:after="200"/>
      </w:pPr>
    </w:p>
    <w:p w14:paraId="69CFED78" w14:textId="68D5FDB7" w:rsidR="00746BA6" w:rsidRDefault="00746BA6">
      <w:pPr>
        <w:spacing w:after="200"/>
      </w:pPr>
    </w:p>
    <w:p w14:paraId="74734F9C" w14:textId="06C216BA" w:rsidR="00746BA6" w:rsidRDefault="00746BA6">
      <w:pPr>
        <w:spacing w:after="200"/>
      </w:pPr>
    </w:p>
    <w:p w14:paraId="5EEE8535" w14:textId="7F791F76" w:rsidR="00746BA6" w:rsidRDefault="00746BA6">
      <w:pPr>
        <w:spacing w:after="200"/>
      </w:pPr>
    </w:p>
    <w:p w14:paraId="64B8F092" w14:textId="25F1F0E0" w:rsidR="00746BA6" w:rsidRDefault="00746BA6">
      <w:pPr>
        <w:spacing w:after="200"/>
      </w:pPr>
    </w:p>
    <w:p w14:paraId="4DB28110" w14:textId="540E2BC9" w:rsidR="00746BA6" w:rsidRDefault="00746BA6">
      <w:pPr>
        <w:spacing w:after="200"/>
      </w:pPr>
    </w:p>
    <w:p w14:paraId="3EB2AA37" w14:textId="6738E4E8" w:rsidR="00746BA6" w:rsidRDefault="00746BA6">
      <w:pPr>
        <w:spacing w:after="200"/>
      </w:pPr>
    </w:p>
    <w:p w14:paraId="0CB28BD3" w14:textId="38AAD493" w:rsidR="00746BA6" w:rsidRDefault="00746BA6">
      <w:pPr>
        <w:spacing w:after="200"/>
      </w:pPr>
    </w:p>
    <w:p w14:paraId="0CA9EAB7" w14:textId="6D9E23C1" w:rsidR="00746BA6" w:rsidRDefault="00746BA6">
      <w:pPr>
        <w:spacing w:after="200"/>
      </w:pPr>
    </w:p>
    <w:p w14:paraId="66CE8292" w14:textId="1B7404C4" w:rsidR="00746BA6" w:rsidRDefault="00746BA6">
      <w:pPr>
        <w:spacing w:after="200"/>
      </w:pPr>
    </w:p>
    <w:p w14:paraId="4CE791FE" w14:textId="6AD89F5A" w:rsidR="00746BA6" w:rsidRDefault="00746BA6">
      <w:pPr>
        <w:spacing w:after="200"/>
      </w:pPr>
    </w:p>
    <w:p w14:paraId="136636FC" w14:textId="53581B9E" w:rsidR="00746BA6" w:rsidRDefault="00746BA6">
      <w:pPr>
        <w:spacing w:after="200"/>
      </w:pPr>
    </w:p>
    <w:p w14:paraId="76284D78" w14:textId="0330E2F8" w:rsidR="00746BA6" w:rsidRDefault="00746BA6">
      <w:pPr>
        <w:spacing w:after="200"/>
      </w:pPr>
    </w:p>
    <w:p w14:paraId="057FE6A4" w14:textId="16BFCAF2" w:rsidR="00746BA6" w:rsidRDefault="00746BA6">
      <w:pPr>
        <w:spacing w:after="200"/>
      </w:pPr>
    </w:p>
    <w:p w14:paraId="56D95436" w14:textId="6A806FF2" w:rsidR="00746BA6" w:rsidRDefault="00746BA6">
      <w:pPr>
        <w:spacing w:after="200"/>
      </w:pPr>
    </w:p>
    <w:p w14:paraId="5C5394A4" w14:textId="0D7A4FD7" w:rsidR="00746BA6" w:rsidRDefault="00746BA6">
      <w:pPr>
        <w:spacing w:after="200"/>
      </w:pPr>
    </w:p>
    <w:p w14:paraId="2855B30A" w14:textId="7AC2487E" w:rsidR="00746BA6" w:rsidRDefault="00746BA6">
      <w:pPr>
        <w:spacing w:after="200"/>
      </w:pPr>
    </w:p>
    <w:p w14:paraId="0A63FD04" w14:textId="38EE4404" w:rsidR="00746BA6" w:rsidRDefault="00746BA6">
      <w:pPr>
        <w:spacing w:after="200"/>
      </w:pPr>
    </w:p>
    <w:p w14:paraId="27B424D2" w14:textId="44F55E30" w:rsidR="00746BA6" w:rsidRDefault="00746BA6">
      <w:pPr>
        <w:spacing w:after="200"/>
      </w:pPr>
    </w:p>
    <w:p w14:paraId="142B1F5F" w14:textId="555F415F" w:rsidR="00746BA6" w:rsidRDefault="00746BA6">
      <w:pPr>
        <w:spacing w:after="200"/>
      </w:pPr>
    </w:p>
    <w:p w14:paraId="425BCCC0" w14:textId="56CAC986" w:rsidR="00746BA6" w:rsidRDefault="00746BA6">
      <w:pPr>
        <w:spacing w:after="200"/>
      </w:pPr>
    </w:p>
    <w:p w14:paraId="3CA20979" w14:textId="2F524119" w:rsidR="00746BA6" w:rsidRDefault="00746BA6">
      <w:pPr>
        <w:spacing w:after="200"/>
      </w:pPr>
    </w:p>
    <w:p w14:paraId="01982345" w14:textId="448DB09C" w:rsidR="00746BA6" w:rsidRDefault="00746BA6">
      <w:pPr>
        <w:spacing w:after="200"/>
      </w:pPr>
    </w:p>
    <w:p w14:paraId="0ABD2066" w14:textId="1490B230" w:rsidR="00746BA6" w:rsidRDefault="00746BA6">
      <w:pPr>
        <w:spacing w:after="200"/>
      </w:pPr>
    </w:p>
    <w:p w14:paraId="0E1099B5" w14:textId="2DE5660F" w:rsidR="00746BA6" w:rsidRDefault="00746BA6">
      <w:pPr>
        <w:spacing w:after="200"/>
      </w:pPr>
    </w:p>
    <w:p w14:paraId="548914DB" w14:textId="29F1F35F" w:rsidR="00746BA6" w:rsidRDefault="00746BA6">
      <w:pPr>
        <w:spacing w:after="200"/>
      </w:pPr>
    </w:p>
    <w:p w14:paraId="421246DF" w14:textId="5235BE2A" w:rsidR="00746BA6" w:rsidRDefault="00746BA6">
      <w:pPr>
        <w:spacing w:after="200"/>
      </w:pPr>
    </w:p>
    <w:p w14:paraId="72CD3356" w14:textId="45376187" w:rsidR="00746BA6" w:rsidRDefault="00746BA6">
      <w:pPr>
        <w:spacing w:after="200"/>
      </w:pPr>
    </w:p>
    <w:p w14:paraId="78A55879" w14:textId="7A401164" w:rsidR="00746BA6" w:rsidRDefault="00746BA6">
      <w:pPr>
        <w:spacing w:after="200"/>
      </w:pPr>
    </w:p>
    <w:p w14:paraId="06E817DA" w14:textId="10E7B6AD" w:rsidR="00746BA6" w:rsidRDefault="00746BA6">
      <w:pPr>
        <w:spacing w:after="200"/>
      </w:pPr>
    </w:p>
    <w:p w14:paraId="2457D255" w14:textId="4B95715C" w:rsidR="00746BA6" w:rsidRDefault="00746BA6">
      <w:pPr>
        <w:spacing w:after="200"/>
      </w:pPr>
    </w:p>
    <w:p w14:paraId="3F2AB4FB" w14:textId="646DE3DD" w:rsidR="00746BA6" w:rsidRDefault="00746BA6">
      <w:pPr>
        <w:spacing w:after="200"/>
      </w:pPr>
    </w:p>
    <w:p w14:paraId="66CB7797" w14:textId="26B7C1AF" w:rsidR="00746BA6" w:rsidRDefault="00746BA6">
      <w:pPr>
        <w:spacing w:after="200"/>
      </w:pPr>
    </w:p>
    <w:p w14:paraId="728E2AA4" w14:textId="5306CE23" w:rsidR="00746BA6" w:rsidRDefault="00746BA6">
      <w:pPr>
        <w:spacing w:after="200"/>
      </w:pPr>
    </w:p>
    <w:p w14:paraId="471EF898" w14:textId="0A33BDEF" w:rsidR="00746BA6" w:rsidRDefault="00746BA6">
      <w:pPr>
        <w:spacing w:after="200"/>
      </w:pPr>
    </w:p>
    <w:p w14:paraId="7E0A1DB6" w14:textId="6522CF8B" w:rsidR="00746BA6" w:rsidRDefault="00746BA6">
      <w:pPr>
        <w:spacing w:after="200"/>
      </w:pPr>
    </w:p>
    <w:p w14:paraId="0380EE3A" w14:textId="043FDBAD" w:rsidR="00746BA6" w:rsidRDefault="00746BA6">
      <w:pPr>
        <w:spacing w:after="200"/>
      </w:pPr>
    </w:p>
    <w:p w14:paraId="20DB1C98" w14:textId="10E4B529" w:rsidR="00746BA6" w:rsidRDefault="00746BA6">
      <w:pPr>
        <w:spacing w:after="200"/>
      </w:pPr>
    </w:p>
    <w:p w14:paraId="31069361" w14:textId="6450AD87" w:rsidR="00746BA6" w:rsidRDefault="00746BA6">
      <w:pPr>
        <w:spacing w:after="200"/>
      </w:pPr>
    </w:p>
    <w:p w14:paraId="061E0437" w14:textId="4894623C" w:rsidR="00746BA6" w:rsidRDefault="00746BA6">
      <w:pPr>
        <w:spacing w:after="200"/>
      </w:pPr>
    </w:p>
    <w:p w14:paraId="7F8970BC" w14:textId="56B6CD70" w:rsidR="00746BA6" w:rsidRDefault="00746BA6">
      <w:pPr>
        <w:spacing w:after="200"/>
      </w:pPr>
    </w:p>
    <w:p w14:paraId="3DF42651" w14:textId="5A6EC917" w:rsidR="00746BA6" w:rsidRDefault="00746BA6">
      <w:pPr>
        <w:spacing w:after="200"/>
      </w:pPr>
    </w:p>
    <w:p w14:paraId="67256520" w14:textId="20A55A70" w:rsidR="00746BA6" w:rsidRDefault="00746BA6">
      <w:pPr>
        <w:spacing w:after="200"/>
      </w:pPr>
    </w:p>
    <w:p w14:paraId="028B3E0D" w14:textId="32D83784" w:rsidR="00746BA6" w:rsidRDefault="00746BA6">
      <w:pPr>
        <w:spacing w:after="200"/>
      </w:pPr>
    </w:p>
    <w:p w14:paraId="2BD67EAD" w14:textId="5EC67469" w:rsidR="00746BA6" w:rsidRDefault="00746BA6">
      <w:pPr>
        <w:spacing w:after="200"/>
      </w:pPr>
    </w:p>
    <w:p w14:paraId="7E6CB782" w14:textId="2BC8EE7D" w:rsidR="00746BA6" w:rsidRDefault="00746BA6">
      <w:pPr>
        <w:spacing w:after="200"/>
      </w:pPr>
    </w:p>
    <w:p w14:paraId="5671F96A" w14:textId="6D7A46B3" w:rsidR="00746BA6" w:rsidRDefault="00746BA6">
      <w:pPr>
        <w:spacing w:after="200"/>
      </w:pPr>
    </w:p>
    <w:p w14:paraId="06F73026" w14:textId="53FEE3AA" w:rsidR="00746BA6" w:rsidRDefault="00746BA6">
      <w:pPr>
        <w:spacing w:after="200"/>
      </w:pPr>
    </w:p>
    <w:p w14:paraId="7470E3FF" w14:textId="29E7956A" w:rsidR="00746BA6" w:rsidRDefault="00746BA6">
      <w:pPr>
        <w:spacing w:after="200"/>
      </w:pPr>
    </w:p>
    <w:p w14:paraId="345BCD03" w14:textId="40D4CD32" w:rsidR="00746BA6" w:rsidRDefault="00746BA6">
      <w:pPr>
        <w:spacing w:after="200"/>
      </w:pPr>
    </w:p>
    <w:p w14:paraId="3ED0E097" w14:textId="6E44CA22" w:rsidR="00746BA6" w:rsidRDefault="00746BA6">
      <w:pPr>
        <w:spacing w:after="200"/>
      </w:pPr>
    </w:p>
    <w:p w14:paraId="41543422" w14:textId="1A9CA53A" w:rsidR="00FD58BC" w:rsidRDefault="00FD58BC">
      <w:pPr>
        <w:spacing w:after="200"/>
      </w:pPr>
      <w:r w:rsidRPr="00FD58BC">
        <w:t>Role of Blockchain in Metavers</w:t>
      </w:r>
      <w:r w:rsidR="00746BA6">
        <w:t xml:space="preserve">e </w:t>
      </w:r>
    </w:p>
    <w:p w14:paraId="4A728C68" w14:textId="05F88001" w:rsidR="00746BA6" w:rsidRDefault="00746BA6">
      <w:pPr>
        <w:spacing w:after="200"/>
      </w:pPr>
    </w:p>
    <w:p w14:paraId="295354BF" w14:textId="7CE6E791" w:rsidR="008D63EE" w:rsidRDefault="008D63EE">
      <w:pPr>
        <w:spacing w:after="200"/>
      </w:pPr>
    </w:p>
    <w:p w14:paraId="414EB11E" w14:textId="02EDA717" w:rsidR="008D63EE" w:rsidRDefault="008D63EE">
      <w:pPr>
        <w:spacing w:after="200"/>
      </w:pPr>
    </w:p>
    <w:p w14:paraId="722FD300" w14:textId="2FBEA94E" w:rsidR="008D63EE" w:rsidRDefault="008D63EE">
      <w:pPr>
        <w:spacing w:after="200"/>
      </w:pPr>
    </w:p>
    <w:p w14:paraId="4071DAF2" w14:textId="6AE945EF" w:rsidR="008D63EE" w:rsidRDefault="008D63EE">
      <w:pPr>
        <w:spacing w:after="200"/>
      </w:pPr>
    </w:p>
    <w:p w14:paraId="122CE1BB" w14:textId="5EDC78CE" w:rsidR="008D63EE" w:rsidRDefault="008D63EE">
      <w:pPr>
        <w:spacing w:after="200"/>
      </w:pPr>
    </w:p>
    <w:p w14:paraId="4B1367AD" w14:textId="427D46D1" w:rsidR="008D63EE" w:rsidRDefault="008D63EE">
      <w:pPr>
        <w:spacing w:after="200"/>
      </w:pPr>
    </w:p>
    <w:p w14:paraId="5B129A23" w14:textId="73B0253A" w:rsidR="008D63EE" w:rsidRDefault="008D63EE">
      <w:pPr>
        <w:spacing w:after="200"/>
      </w:pPr>
    </w:p>
    <w:p w14:paraId="47910D38" w14:textId="22B4ED98" w:rsidR="008D63EE" w:rsidRDefault="008D63EE">
      <w:pPr>
        <w:spacing w:after="200"/>
      </w:pPr>
    </w:p>
    <w:p w14:paraId="120BA84E" w14:textId="644461C5" w:rsidR="008D63EE" w:rsidRDefault="008D63EE">
      <w:pPr>
        <w:spacing w:after="200"/>
      </w:pPr>
    </w:p>
    <w:p w14:paraId="2E67AD91" w14:textId="5A7A55D6" w:rsidR="008D63EE" w:rsidRDefault="008D63EE">
      <w:pPr>
        <w:spacing w:after="200"/>
      </w:pPr>
    </w:p>
    <w:p w14:paraId="223BDB7E" w14:textId="6D604810" w:rsidR="008D63EE" w:rsidRDefault="008D63EE">
      <w:pPr>
        <w:spacing w:after="200"/>
      </w:pPr>
    </w:p>
    <w:p w14:paraId="21B97F1B" w14:textId="644DFADC" w:rsidR="008D63EE" w:rsidRDefault="008D63EE">
      <w:pPr>
        <w:spacing w:after="200"/>
      </w:pPr>
    </w:p>
    <w:p w14:paraId="1E9DB1C6" w14:textId="22B9C954" w:rsidR="008D63EE" w:rsidRDefault="008D63EE">
      <w:pPr>
        <w:spacing w:after="200"/>
      </w:pPr>
    </w:p>
    <w:p w14:paraId="4C6D7188" w14:textId="1DA95C54" w:rsidR="008D63EE" w:rsidRDefault="008D63EE">
      <w:pPr>
        <w:spacing w:after="200"/>
      </w:pPr>
    </w:p>
    <w:p w14:paraId="0547C7E7" w14:textId="2DCCA40A" w:rsidR="008D63EE" w:rsidRDefault="008D63EE">
      <w:pPr>
        <w:spacing w:after="200"/>
      </w:pPr>
    </w:p>
    <w:p w14:paraId="1EBDD32D" w14:textId="735B1A05" w:rsidR="008D63EE" w:rsidRDefault="008D63EE">
      <w:pPr>
        <w:spacing w:after="200"/>
      </w:pPr>
    </w:p>
    <w:p w14:paraId="09022642" w14:textId="32826FF2" w:rsidR="008D63EE" w:rsidRDefault="008D63EE">
      <w:pPr>
        <w:spacing w:after="200"/>
      </w:pPr>
    </w:p>
    <w:p w14:paraId="510D52B5" w14:textId="072AC1A6" w:rsidR="008D63EE" w:rsidRDefault="008D63EE">
      <w:pPr>
        <w:spacing w:after="200"/>
      </w:pPr>
    </w:p>
    <w:p w14:paraId="0E53B342" w14:textId="3C109610" w:rsidR="008D63EE" w:rsidRDefault="008D63EE">
      <w:pPr>
        <w:spacing w:after="200"/>
      </w:pPr>
    </w:p>
    <w:p w14:paraId="6359A84C" w14:textId="019A4634" w:rsidR="008D63EE" w:rsidRDefault="008D63EE">
      <w:pPr>
        <w:spacing w:after="200"/>
      </w:pPr>
    </w:p>
    <w:p w14:paraId="1683DD29" w14:textId="5BC81E13" w:rsidR="008D63EE" w:rsidRDefault="008D63EE">
      <w:pPr>
        <w:spacing w:after="200"/>
      </w:pPr>
    </w:p>
    <w:p w14:paraId="27369C61" w14:textId="7519EC62" w:rsidR="008D63EE" w:rsidRDefault="008D63EE">
      <w:pPr>
        <w:spacing w:after="200"/>
      </w:pPr>
    </w:p>
    <w:p w14:paraId="7E8E5FD0" w14:textId="36FEA447" w:rsidR="008D63EE" w:rsidRDefault="008D63EE">
      <w:pPr>
        <w:spacing w:after="200"/>
      </w:pPr>
    </w:p>
    <w:p w14:paraId="61F0F90E" w14:textId="748F6FF0" w:rsidR="008D63EE" w:rsidRDefault="008D63EE">
      <w:pPr>
        <w:spacing w:after="200"/>
      </w:pPr>
    </w:p>
    <w:p w14:paraId="3DC652EF" w14:textId="7C686154" w:rsidR="008D63EE" w:rsidRDefault="008D63EE">
      <w:pPr>
        <w:spacing w:after="200"/>
      </w:pPr>
    </w:p>
    <w:p w14:paraId="4B6AD0CC" w14:textId="5BD8F08F" w:rsidR="008D63EE" w:rsidRDefault="008D63EE">
      <w:pPr>
        <w:spacing w:after="200"/>
      </w:pPr>
    </w:p>
    <w:p w14:paraId="2C917E9C" w14:textId="64B2E649" w:rsidR="008D63EE" w:rsidRDefault="008D63EE">
      <w:pPr>
        <w:spacing w:after="200"/>
      </w:pPr>
    </w:p>
    <w:p w14:paraId="3E396087" w14:textId="3A38E4FF" w:rsidR="008D63EE" w:rsidRDefault="008D63EE">
      <w:pPr>
        <w:spacing w:after="200"/>
      </w:pPr>
    </w:p>
    <w:p w14:paraId="33B5EF31" w14:textId="65A5FB7F" w:rsidR="008D63EE" w:rsidRDefault="008D63EE">
      <w:pPr>
        <w:spacing w:after="200"/>
      </w:pPr>
    </w:p>
    <w:p w14:paraId="2BAE2907" w14:textId="5368CEFA" w:rsidR="008D63EE" w:rsidRDefault="008D63EE">
      <w:pPr>
        <w:spacing w:after="200"/>
      </w:pPr>
    </w:p>
    <w:p w14:paraId="76D93A10" w14:textId="06957193" w:rsidR="008D63EE" w:rsidRDefault="008D63EE">
      <w:pPr>
        <w:spacing w:after="200"/>
      </w:pPr>
    </w:p>
    <w:p w14:paraId="2E32CE53" w14:textId="6E220949" w:rsidR="008D63EE" w:rsidRDefault="008D63EE">
      <w:pPr>
        <w:spacing w:after="200"/>
      </w:pPr>
    </w:p>
    <w:p w14:paraId="2ACB2C22" w14:textId="4F68DC82" w:rsidR="008D63EE" w:rsidRDefault="008D63EE">
      <w:pPr>
        <w:spacing w:after="200"/>
      </w:pPr>
    </w:p>
    <w:p w14:paraId="04E03DFF" w14:textId="29B72027" w:rsidR="008D63EE" w:rsidRDefault="008D63EE">
      <w:pPr>
        <w:spacing w:after="200"/>
      </w:pPr>
    </w:p>
    <w:p w14:paraId="71593AB4" w14:textId="072DF09F" w:rsidR="008D63EE" w:rsidRDefault="008D63EE">
      <w:pPr>
        <w:spacing w:after="200"/>
      </w:pPr>
    </w:p>
    <w:p w14:paraId="0874C687" w14:textId="02F0D674" w:rsidR="008D63EE" w:rsidRDefault="008D63EE">
      <w:pPr>
        <w:spacing w:after="200"/>
      </w:pPr>
    </w:p>
    <w:p w14:paraId="6C5FD676" w14:textId="33B36129" w:rsidR="008D63EE" w:rsidRDefault="008D63EE">
      <w:pPr>
        <w:spacing w:after="200"/>
      </w:pPr>
    </w:p>
    <w:p w14:paraId="03A328DB" w14:textId="25630D90" w:rsidR="008D63EE" w:rsidRDefault="008D63EE">
      <w:pPr>
        <w:spacing w:after="200"/>
      </w:pPr>
    </w:p>
    <w:p w14:paraId="640C0309" w14:textId="3BDD532D" w:rsidR="008D63EE" w:rsidRDefault="008D63EE">
      <w:pPr>
        <w:spacing w:after="200"/>
      </w:pPr>
    </w:p>
    <w:p w14:paraId="34CCB632" w14:textId="2C7675A1" w:rsidR="008D63EE" w:rsidRDefault="008D63EE">
      <w:pPr>
        <w:spacing w:after="200"/>
      </w:pPr>
    </w:p>
    <w:p w14:paraId="578B76AE" w14:textId="1C54DF35" w:rsidR="008D63EE" w:rsidRDefault="008D63EE">
      <w:pPr>
        <w:spacing w:after="200"/>
      </w:pPr>
    </w:p>
    <w:p w14:paraId="115EA18D" w14:textId="77777777" w:rsidR="008D63EE" w:rsidRDefault="008D63EE">
      <w:pPr>
        <w:spacing w:after="200"/>
      </w:pPr>
    </w:p>
    <w:p w14:paraId="0FB01450" w14:textId="423F71C6" w:rsidR="00FD58BC" w:rsidRDefault="00FD58BC">
      <w:pPr>
        <w:spacing w:after="200"/>
      </w:pPr>
      <w:r w:rsidRPr="00FD58BC">
        <w:t>Future Application of Metaverse</w:t>
      </w:r>
    </w:p>
    <w:p w14:paraId="16FC96E5" w14:textId="73357A1F" w:rsidR="008D63EE" w:rsidRDefault="008D63EE">
      <w:pPr>
        <w:spacing w:after="200"/>
      </w:pPr>
    </w:p>
    <w:p w14:paraId="659AFA89" w14:textId="058A3C9B" w:rsidR="008D63EE" w:rsidRDefault="008D63EE">
      <w:pPr>
        <w:spacing w:after="200"/>
      </w:pPr>
    </w:p>
    <w:p w14:paraId="2343A9D4" w14:textId="75D6E13C" w:rsidR="008D63EE" w:rsidRDefault="008D63EE">
      <w:pPr>
        <w:spacing w:after="200"/>
      </w:pPr>
    </w:p>
    <w:p w14:paraId="4F8BB5FA" w14:textId="3DD12956" w:rsidR="008D63EE" w:rsidRDefault="008D63EE">
      <w:pPr>
        <w:spacing w:after="200"/>
      </w:pPr>
    </w:p>
    <w:p w14:paraId="1C2BA934" w14:textId="5206E504" w:rsidR="008D63EE" w:rsidRDefault="008D63EE">
      <w:pPr>
        <w:spacing w:after="200"/>
      </w:pPr>
    </w:p>
    <w:p w14:paraId="6D8C9BF9" w14:textId="46489146" w:rsidR="008D63EE" w:rsidRDefault="008D63EE">
      <w:pPr>
        <w:spacing w:after="200"/>
      </w:pPr>
    </w:p>
    <w:p w14:paraId="68FA00F8" w14:textId="5A04226D" w:rsidR="008D63EE" w:rsidRDefault="008D63EE">
      <w:pPr>
        <w:spacing w:after="200"/>
      </w:pPr>
    </w:p>
    <w:p w14:paraId="6BA9A4DC" w14:textId="66267006" w:rsidR="008D63EE" w:rsidRDefault="008D63EE">
      <w:pPr>
        <w:spacing w:after="200"/>
      </w:pPr>
    </w:p>
    <w:p w14:paraId="6BA489CB" w14:textId="22471501" w:rsidR="008D63EE" w:rsidRDefault="008D63EE">
      <w:pPr>
        <w:spacing w:after="200"/>
      </w:pPr>
    </w:p>
    <w:p w14:paraId="1BFD7C57" w14:textId="6697D930" w:rsidR="008D63EE" w:rsidRDefault="008D63EE">
      <w:pPr>
        <w:spacing w:after="200"/>
      </w:pPr>
    </w:p>
    <w:p w14:paraId="6A74007E" w14:textId="7F43DDDA" w:rsidR="008D63EE" w:rsidRDefault="008D63EE">
      <w:pPr>
        <w:spacing w:after="200"/>
      </w:pPr>
    </w:p>
    <w:p w14:paraId="69A2EC9A" w14:textId="2A5BCC41" w:rsidR="008D63EE" w:rsidRDefault="008D63EE">
      <w:pPr>
        <w:spacing w:after="200"/>
      </w:pPr>
    </w:p>
    <w:p w14:paraId="1EB79A34" w14:textId="04A38666" w:rsidR="008D63EE" w:rsidRDefault="008D63EE">
      <w:pPr>
        <w:spacing w:after="200"/>
      </w:pPr>
    </w:p>
    <w:p w14:paraId="1067B1CD" w14:textId="751CC888" w:rsidR="008D63EE" w:rsidRDefault="008D63EE">
      <w:pPr>
        <w:spacing w:after="200"/>
      </w:pPr>
    </w:p>
    <w:p w14:paraId="6C45F90C" w14:textId="53703413" w:rsidR="008D63EE" w:rsidRDefault="008D63EE">
      <w:pPr>
        <w:spacing w:after="200"/>
      </w:pPr>
    </w:p>
    <w:p w14:paraId="128A9A57" w14:textId="6A4FC27C" w:rsidR="008D63EE" w:rsidRDefault="008D63EE">
      <w:pPr>
        <w:spacing w:after="200"/>
      </w:pPr>
    </w:p>
    <w:p w14:paraId="10E508CF" w14:textId="3D8FA70B" w:rsidR="008D63EE" w:rsidRDefault="008D63EE">
      <w:pPr>
        <w:spacing w:after="200"/>
      </w:pPr>
    </w:p>
    <w:p w14:paraId="4B083387" w14:textId="14AD966A" w:rsidR="008D63EE" w:rsidRDefault="008D63EE">
      <w:pPr>
        <w:spacing w:after="200"/>
      </w:pPr>
    </w:p>
    <w:p w14:paraId="62702836" w14:textId="03C3994E" w:rsidR="008D63EE" w:rsidRDefault="008D63EE">
      <w:pPr>
        <w:spacing w:after="200"/>
      </w:pPr>
    </w:p>
    <w:p w14:paraId="01DCF837" w14:textId="152B1646" w:rsidR="008D63EE" w:rsidRDefault="008D63EE">
      <w:pPr>
        <w:spacing w:after="200"/>
      </w:pPr>
    </w:p>
    <w:p w14:paraId="31022911" w14:textId="3AEE2D0B" w:rsidR="008D63EE" w:rsidRDefault="008D63EE">
      <w:pPr>
        <w:spacing w:after="200"/>
      </w:pPr>
    </w:p>
    <w:p w14:paraId="5E42DDDB" w14:textId="4645F2C0" w:rsidR="008D63EE" w:rsidRDefault="008D63EE">
      <w:pPr>
        <w:spacing w:after="200"/>
      </w:pPr>
    </w:p>
    <w:p w14:paraId="047E8193" w14:textId="043DA55F" w:rsidR="008D63EE" w:rsidRDefault="008D63EE">
      <w:pPr>
        <w:spacing w:after="200"/>
      </w:pPr>
    </w:p>
    <w:p w14:paraId="4BFDCD22" w14:textId="62B35DDA" w:rsidR="008D63EE" w:rsidRDefault="008D63EE">
      <w:pPr>
        <w:spacing w:after="200"/>
      </w:pPr>
    </w:p>
    <w:p w14:paraId="16245F7F" w14:textId="0C7042D0" w:rsidR="008D63EE" w:rsidRDefault="008D63EE">
      <w:pPr>
        <w:spacing w:after="200"/>
      </w:pPr>
    </w:p>
    <w:p w14:paraId="49BFD777" w14:textId="5FB9C905" w:rsidR="008D63EE" w:rsidRDefault="008D63EE">
      <w:pPr>
        <w:spacing w:after="200"/>
      </w:pPr>
    </w:p>
    <w:p w14:paraId="7561A805" w14:textId="3E77B48A" w:rsidR="008D63EE" w:rsidRDefault="008D63EE">
      <w:pPr>
        <w:spacing w:after="200"/>
      </w:pPr>
    </w:p>
    <w:p w14:paraId="1155DB31" w14:textId="25C69E1A" w:rsidR="008D63EE" w:rsidRDefault="008D63EE">
      <w:pPr>
        <w:spacing w:after="200"/>
      </w:pPr>
    </w:p>
    <w:p w14:paraId="4FAC00DE" w14:textId="14AA320C" w:rsidR="008D63EE" w:rsidRDefault="008D63EE">
      <w:pPr>
        <w:spacing w:after="200"/>
      </w:pPr>
    </w:p>
    <w:p w14:paraId="604EB154" w14:textId="45F5BB7B" w:rsidR="008D63EE" w:rsidRDefault="008D63EE">
      <w:pPr>
        <w:spacing w:after="200"/>
      </w:pPr>
    </w:p>
    <w:p w14:paraId="7F2640F6" w14:textId="7997110E" w:rsidR="008D63EE" w:rsidRDefault="008D63EE">
      <w:pPr>
        <w:spacing w:after="200"/>
      </w:pPr>
    </w:p>
    <w:p w14:paraId="3376314F" w14:textId="584E7AD7" w:rsidR="008D63EE" w:rsidRDefault="008D63EE">
      <w:pPr>
        <w:spacing w:after="200"/>
      </w:pPr>
    </w:p>
    <w:p w14:paraId="55CB6D76" w14:textId="78331C29" w:rsidR="008D63EE" w:rsidRDefault="008D63EE">
      <w:pPr>
        <w:spacing w:after="200"/>
      </w:pPr>
    </w:p>
    <w:p w14:paraId="5BCC37FF" w14:textId="448D0914" w:rsidR="008D63EE" w:rsidRDefault="008D63EE">
      <w:pPr>
        <w:spacing w:after="200"/>
      </w:pPr>
    </w:p>
    <w:p w14:paraId="71A21D21" w14:textId="73446529" w:rsidR="008D63EE" w:rsidRDefault="008D63EE">
      <w:pPr>
        <w:spacing w:after="200"/>
      </w:pPr>
    </w:p>
    <w:p w14:paraId="21E9BE92" w14:textId="1F40B770" w:rsidR="008D63EE" w:rsidRDefault="008D63EE">
      <w:pPr>
        <w:spacing w:after="200"/>
      </w:pPr>
    </w:p>
    <w:p w14:paraId="10CA19B5" w14:textId="3448FC50" w:rsidR="008D63EE" w:rsidRDefault="008D63EE">
      <w:pPr>
        <w:spacing w:after="200"/>
      </w:pPr>
    </w:p>
    <w:p w14:paraId="6F044E72" w14:textId="13424CE6" w:rsidR="008D63EE" w:rsidRDefault="008D63EE">
      <w:pPr>
        <w:spacing w:after="200"/>
      </w:pPr>
    </w:p>
    <w:p w14:paraId="718CD32B" w14:textId="428DFAA1" w:rsidR="008D63EE" w:rsidRDefault="008D63EE">
      <w:pPr>
        <w:spacing w:after="200"/>
      </w:pPr>
    </w:p>
    <w:p w14:paraId="5BD4BC71" w14:textId="0B4E1F9C" w:rsidR="008D63EE" w:rsidRDefault="008D63EE">
      <w:pPr>
        <w:spacing w:after="200"/>
      </w:pPr>
    </w:p>
    <w:p w14:paraId="4F1F4E01" w14:textId="7F006E40" w:rsidR="008D63EE" w:rsidRDefault="008D63EE">
      <w:pPr>
        <w:spacing w:after="200"/>
      </w:pPr>
    </w:p>
    <w:p w14:paraId="4E92910C" w14:textId="67D366AD" w:rsidR="008D63EE" w:rsidRDefault="008D63EE">
      <w:pPr>
        <w:spacing w:after="200"/>
      </w:pPr>
    </w:p>
    <w:p w14:paraId="3416FB93" w14:textId="70BE127D" w:rsidR="008D63EE" w:rsidRDefault="008D63EE">
      <w:pPr>
        <w:spacing w:after="200"/>
      </w:pPr>
    </w:p>
    <w:p w14:paraId="46D82851" w14:textId="77777777" w:rsidR="008D63EE" w:rsidRDefault="008D63EE">
      <w:pPr>
        <w:spacing w:after="200"/>
      </w:pPr>
    </w:p>
    <w:p w14:paraId="1CD09DA8" w14:textId="5C72C786" w:rsidR="008D63EE" w:rsidRDefault="008D63EE">
      <w:pPr>
        <w:spacing w:after="200"/>
      </w:pPr>
      <w:r>
        <w:t xml:space="preserve">Bibliography and references list </w:t>
      </w:r>
    </w:p>
    <w:p w14:paraId="3A5D455C" w14:textId="524132CD" w:rsidR="00954F6E" w:rsidRDefault="00954F6E">
      <w:pPr>
        <w:spacing w:after="200"/>
      </w:pPr>
      <w:r>
        <w:t xml:space="preserve">Topic 1 </w:t>
      </w:r>
    </w:p>
    <w:p w14:paraId="2A46B7D1" w14:textId="4A8EDC4A" w:rsidR="00954F6E" w:rsidRDefault="00954F6E">
      <w:pPr>
        <w:spacing w:after="200"/>
      </w:pPr>
      <w:hyperlink r:id="rId8" w:history="1">
        <w:r w:rsidRPr="00954F6E">
          <w:rPr>
            <w:rStyle w:val="Hyperlink"/>
          </w:rPr>
          <w:t>https://www.forbes.com/sites/cathyhackl/2020/07/05/the-metaverse-is-coming--its-a-very-big-deal/?sh=27fbc966440f</w:t>
        </w:r>
      </w:hyperlink>
    </w:p>
    <w:p w14:paraId="65A5DEBE" w14:textId="77777777" w:rsidR="00954F6E" w:rsidRDefault="00954F6E">
      <w:pPr>
        <w:spacing w:after="200"/>
      </w:pPr>
    </w:p>
    <w:sectPr w:rsidR="00954F6E" w:rsidSect="00DF027C">
      <w:headerReference w:type="default" r:id="rId9"/>
      <w:footerReference w:type="default" r:id="rId1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A105C" w14:textId="77777777" w:rsidR="00963B52" w:rsidRDefault="00963B52">
      <w:r>
        <w:separator/>
      </w:r>
    </w:p>
    <w:p w14:paraId="368270DD" w14:textId="77777777" w:rsidR="00963B52" w:rsidRDefault="00963B52"/>
  </w:endnote>
  <w:endnote w:type="continuationSeparator" w:id="0">
    <w:p w14:paraId="768946FA" w14:textId="77777777" w:rsidR="00963B52" w:rsidRDefault="00963B52">
      <w:r>
        <w:continuationSeparator/>
      </w:r>
    </w:p>
    <w:p w14:paraId="0B74CD6C" w14:textId="77777777" w:rsidR="00963B52" w:rsidRDefault="00963B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6857F6EB"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11A87356"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E38A6" w14:textId="77777777" w:rsidR="00963B52" w:rsidRDefault="00963B52">
      <w:r>
        <w:separator/>
      </w:r>
    </w:p>
    <w:p w14:paraId="53DFD9F2" w14:textId="77777777" w:rsidR="00963B52" w:rsidRDefault="00963B52"/>
  </w:footnote>
  <w:footnote w:type="continuationSeparator" w:id="0">
    <w:p w14:paraId="4E78F150" w14:textId="77777777" w:rsidR="00963B52" w:rsidRDefault="00963B52">
      <w:r>
        <w:continuationSeparator/>
      </w:r>
    </w:p>
    <w:p w14:paraId="10CE6D6C" w14:textId="77777777" w:rsidR="00963B52" w:rsidRDefault="00963B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47751FD8" w14:textId="77777777" w:rsidTr="00D077E9">
      <w:trPr>
        <w:trHeight w:val="978"/>
      </w:trPr>
      <w:tc>
        <w:tcPr>
          <w:tcW w:w="9990" w:type="dxa"/>
          <w:tcBorders>
            <w:top w:val="nil"/>
            <w:left w:val="nil"/>
            <w:bottom w:val="single" w:sz="36" w:space="0" w:color="34ABA2" w:themeColor="accent3"/>
            <w:right w:val="nil"/>
          </w:tcBorders>
        </w:tcPr>
        <w:p w14:paraId="5E323702" w14:textId="77777777" w:rsidR="00D077E9" w:rsidRDefault="00D077E9">
          <w:pPr>
            <w:pStyle w:val="Header"/>
          </w:pPr>
        </w:p>
      </w:tc>
    </w:tr>
  </w:tbl>
  <w:p w14:paraId="73536C52" w14:textId="77777777"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F90"/>
    <w:rsid w:val="0002482E"/>
    <w:rsid w:val="0005032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6C7E"/>
    <w:rsid w:val="00384EA3"/>
    <w:rsid w:val="003A39A1"/>
    <w:rsid w:val="003C2191"/>
    <w:rsid w:val="003C3C74"/>
    <w:rsid w:val="003D3863"/>
    <w:rsid w:val="004110DE"/>
    <w:rsid w:val="0044085A"/>
    <w:rsid w:val="004B21A5"/>
    <w:rsid w:val="005037F0"/>
    <w:rsid w:val="00516A86"/>
    <w:rsid w:val="005275F6"/>
    <w:rsid w:val="00572102"/>
    <w:rsid w:val="005F1BB0"/>
    <w:rsid w:val="0061237A"/>
    <w:rsid w:val="00656C4D"/>
    <w:rsid w:val="00657D42"/>
    <w:rsid w:val="006E5716"/>
    <w:rsid w:val="007302B3"/>
    <w:rsid w:val="00730733"/>
    <w:rsid w:val="00730E3A"/>
    <w:rsid w:val="00736AAF"/>
    <w:rsid w:val="00746BA6"/>
    <w:rsid w:val="00765B2A"/>
    <w:rsid w:val="00783A34"/>
    <w:rsid w:val="007C6B52"/>
    <w:rsid w:val="007D16C5"/>
    <w:rsid w:val="00862FE4"/>
    <w:rsid w:val="0086389A"/>
    <w:rsid w:val="0087605E"/>
    <w:rsid w:val="00886747"/>
    <w:rsid w:val="008B1FEE"/>
    <w:rsid w:val="008D63EE"/>
    <w:rsid w:val="00903C32"/>
    <w:rsid w:val="00916B16"/>
    <w:rsid w:val="009173B9"/>
    <w:rsid w:val="0093335D"/>
    <w:rsid w:val="0093613E"/>
    <w:rsid w:val="00943026"/>
    <w:rsid w:val="00954F6E"/>
    <w:rsid w:val="00963B52"/>
    <w:rsid w:val="00966B81"/>
    <w:rsid w:val="009C7720"/>
    <w:rsid w:val="00A23AFA"/>
    <w:rsid w:val="00A31B3E"/>
    <w:rsid w:val="00A532F3"/>
    <w:rsid w:val="00A8489E"/>
    <w:rsid w:val="00AA0F90"/>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60B05"/>
    <w:rsid w:val="00F72437"/>
    <w:rsid w:val="00F83527"/>
    <w:rsid w:val="00FD583F"/>
    <w:rsid w:val="00FD58BC"/>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9307F"/>
  <w15:docId w15:val="{92C2E49E-21A0-4404-851F-57819526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unhideWhenUsed/>
    <w:rsid w:val="00954F6E"/>
    <w:rPr>
      <w:color w:val="3592CF" w:themeColor="hyperlink"/>
      <w:u w:val="single"/>
    </w:rPr>
  </w:style>
  <w:style w:type="character" w:styleId="UnresolvedMention">
    <w:name w:val="Unresolved Mention"/>
    <w:basedOn w:val="DefaultParagraphFont"/>
    <w:uiPriority w:val="99"/>
    <w:semiHidden/>
    <w:unhideWhenUsed/>
    <w:rsid w:val="00954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cathyhackl/2020/07/05/the-metaverse-is-coming--its-a-very-big-deal/?sh=27fbc966440f"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n-US%7bA1B39C28-3132-476D-99E6-BC616BF0AB2D%7d\%7b1DD45032-ABF5-4447-808E-A70D6DED176B%7dtf16392850_win32.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{1DD45032-ABF5-4447-808E-A70D6DED176B}tf16392850_win32</Template>
  <TotalTime>359</TotalTime>
  <Pages>13</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keywords/>
  <cp:lastModifiedBy>Isha Ipsita</cp:lastModifiedBy>
  <cp:revision>2</cp:revision>
  <cp:lastPrinted>2006-08-01T17:47:00Z</cp:lastPrinted>
  <dcterms:created xsi:type="dcterms:W3CDTF">2022-06-03T13:37:00Z</dcterms:created>
  <dcterms:modified xsi:type="dcterms:W3CDTF">2022-08-12T19:27:00Z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